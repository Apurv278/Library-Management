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32BD6" w14:textId="77777777" w:rsidR="004D6B86" w:rsidRDefault="00487870">
      <w:pPr>
        <w:pStyle w:val="Title"/>
      </w:pPr>
      <w:r>
        <w:t>LIBRARY MANAGEMENT SYSTEM</w:t>
      </w:r>
    </w:p>
    <w:p w14:paraId="28357C32" w14:textId="2FF72EE9" w:rsidR="004D6B86" w:rsidRDefault="002D6FF8">
      <w:pPr>
        <w:pStyle w:val="Title2"/>
      </w:pPr>
      <w:r>
        <w:t xml:space="preserve">GROUP: </w:t>
      </w:r>
      <w:r w:rsidR="000B05C6">
        <w:t>ANON</w:t>
      </w:r>
      <w:r w:rsidR="00487870">
        <w:t>YMOUS</w:t>
      </w:r>
    </w:p>
    <w:p w14:paraId="2F103195" w14:textId="225AE6B6" w:rsidR="003C02FF" w:rsidRDefault="003C02FF">
      <w:pPr>
        <w:pStyle w:val="Title2"/>
      </w:pPr>
      <w:r>
        <w:t>APURV H SHAH</w:t>
      </w:r>
    </w:p>
    <w:p w14:paraId="1B4ADE7F" w14:textId="6DAA5A52" w:rsidR="003C02FF" w:rsidRDefault="003C02FF">
      <w:pPr>
        <w:pStyle w:val="Title2"/>
      </w:pPr>
      <w:r>
        <w:t>YATIN</w:t>
      </w:r>
      <w:r w:rsidR="002D6FF8">
        <w:t xml:space="preserve">BHAI </w:t>
      </w:r>
      <w:r w:rsidR="003F4C31">
        <w:t>A</w:t>
      </w:r>
      <w:r w:rsidR="002D6FF8">
        <w:t xml:space="preserve"> PATEL</w:t>
      </w:r>
    </w:p>
    <w:p w14:paraId="07D6D565" w14:textId="1ECDEA37" w:rsidR="004D6B86" w:rsidRDefault="003C02FF">
      <w:pPr>
        <w:pStyle w:val="Title2"/>
      </w:pPr>
      <w:r>
        <w:t xml:space="preserve">MONROE COLLEGE </w:t>
      </w:r>
      <w:bookmarkStart w:id="0" w:name="_GoBack"/>
      <w:bookmarkEnd w:id="0"/>
    </w:p>
    <w:p w14:paraId="57C54AF2" w14:textId="77777777" w:rsidR="004D6B86" w:rsidRPr="00A4757D" w:rsidRDefault="004D6B86"/>
    <w:p w14:paraId="7A46BF37" w14:textId="77777777" w:rsidR="002D224B" w:rsidRPr="004D4F8C" w:rsidRDefault="002D224B" w:rsidP="002B434B">
      <w:pPr>
        <w:pStyle w:val="NoSpacing"/>
        <w:ind w:firstLine="720"/>
        <w:jc w:val="both"/>
      </w:pPr>
    </w:p>
    <w:p w14:paraId="7838B7D8" w14:textId="76698218" w:rsidR="000A6D69" w:rsidRDefault="000A6D69" w:rsidP="000A6D69"/>
    <w:p w14:paraId="32F1DD1E" w14:textId="77777777" w:rsidR="000A6D69" w:rsidRDefault="000A6D69" w:rsidP="000A6D69"/>
    <w:p w14:paraId="40315528" w14:textId="77777777" w:rsidR="002D6FF8" w:rsidRDefault="002D6FF8" w:rsidP="000A6D69"/>
    <w:p w14:paraId="3F9CBF71" w14:textId="77777777" w:rsidR="002D6FF8" w:rsidRDefault="002D6FF8" w:rsidP="000A6D69"/>
    <w:p w14:paraId="7B6918B4" w14:textId="77777777" w:rsidR="002D6FF8" w:rsidRDefault="002D6FF8" w:rsidP="000A6D69"/>
    <w:p w14:paraId="09E5BC9C" w14:textId="77777777" w:rsidR="002D6FF8" w:rsidRDefault="002D6FF8" w:rsidP="000A6D69"/>
    <w:p w14:paraId="57D04AE3" w14:textId="77777777" w:rsidR="002D6FF8" w:rsidRDefault="002D6FF8" w:rsidP="000A6D69"/>
    <w:p w14:paraId="269D95FF" w14:textId="27087C53" w:rsidR="00C10A1A" w:rsidRDefault="00C10A1A" w:rsidP="000A6D69">
      <w:pPr>
        <w:pStyle w:val="Heading1"/>
        <w:numPr>
          <w:ilvl w:val="0"/>
          <w:numId w:val="12"/>
        </w:numPr>
        <w:jc w:val="left"/>
      </w:pPr>
      <w:r>
        <w:lastRenderedPageBreak/>
        <w:t>ER Diagram</w:t>
      </w:r>
      <w:r>
        <w:rPr>
          <w:noProof/>
          <w:lang w:eastAsia="en-US"/>
        </w:rPr>
        <w:drawing>
          <wp:inline distT="0" distB="0" distL="0" distR="0" wp14:anchorId="42A00E59" wp14:editId="1153347E">
            <wp:extent cx="5929630" cy="4586605"/>
            <wp:effectExtent l="0" t="0" r="0" b="10795"/>
            <wp:docPr id="6" name="Picture 6" descr="Macintosh HD:Users:basantarai:Downloads:librarary_managem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asantarai:Downloads:librarary_management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906D2" w14:textId="77777777" w:rsidR="00C10A1A" w:rsidRPr="00C10A1A" w:rsidRDefault="00C10A1A" w:rsidP="00C10A1A"/>
    <w:p w14:paraId="776A57C2" w14:textId="4B861474" w:rsidR="000A6D69" w:rsidRDefault="00F800A8" w:rsidP="000A6D69">
      <w:pPr>
        <w:pStyle w:val="Heading1"/>
        <w:numPr>
          <w:ilvl w:val="0"/>
          <w:numId w:val="12"/>
        </w:numPr>
        <w:jc w:val="left"/>
      </w:pPr>
      <w:r>
        <w:t>Database Design</w:t>
      </w:r>
    </w:p>
    <w:p w14:paraId="39EF4AEB" w14:textId="77777777" w:rsidR="00C8675D" w:rsidRDefault="00C8675D" w:rsidP="00F800A8">
      <w:pPr>
        <w:ind w:firstLine="0"/>
      </w:pPr>
    </w:p>
    <w:p w14:paraId="660E3B5F" w14:textId="77777777" w:rsidR="00F800A8" w:rsidRDefault="00F800A8" w:rsidP="00F800A8">
      <w:pPr>
        <w:ind w:firstLine="0"/>
      </w:pPr>
      <w:r>
        <w:t>CREATE TABLE LIBRARIAN</w:t>
      </w:r>
    </w:p>
    <w:p w14:paraId="4B08862D" w14:textId="77777777" w:rsidR="00F800A8" w:rsidRDefault="00F800A8" w:rsidP="00F800A8">
      <w:pPr>
        <w:ind w:firstLine="0"/>
      </w:pPr>
      <w:r>
        <w:t>(</w:t>
      </w:r>
    </w:p>
    <w:p w14:paraId="21103DF2" w14:textId="77777777" w:rsidR="00F800A8" w:rsidRDefault="00F800A8" w:rsidP="00F800A8">
      <w:pPr>
        <w:ind w:firstLine="0"/>
      </w:pPr>
      <w:r>
        <w:tab/>
      </w:r>
      <w:proofErr w:type="spellStart"/>
      <w:r>
        <w:t>Librarian_</w:t>
      </w:r>
      <w:proofErr w:type="gramStart"/>
      <w:r>
        <w:t>id</w:t>
      </w:r>
      <w:proofErr w:type="spellEnd"/>
      <w:r>
        <w:t xml:space="preserve">  Number</w:t>
      </w:r>
      <w:proofErr w:type="gramEnd"/>
      <w:r>
        <w:t>,</w:t>
      </w:r>
    </w:p>
    <w:p w14:paraId="07253F57" w14:textId="77777777" w:rsidR="00F800A8" w:rsidRDefault="00F800A8" w:rsidP="00F800A8">
      <w:pPr>
        <w:ind w:firstLine="0"/>
      </w:pPr>
      <w:r>
        <w:tab/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3AFB9897" w14:textId="77777777" w:rsidR="00F800A8" w:rsidRDefault="00F800A8" w:rsidP="00F800A8">
      <w:pPr>
        <w:ind w:firstLine="0"/>
      </w:pPr>
      <w:r>
        <w:tab/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6119A43B" w14:textId="77777777" w:rsidR="00F800A8" w:rsidRDefault="00F800A8" w:rsidP="00F800A8">
      <w:pPr>
        <w:ind w:firstLine="0"/>
      </w:pPr>
      <w:r>
        <w:tab/>
        <w:t xml:space="preserve">Password </w:t>
      </w:r>
      <w:proofErr w:type="gramStart"/>
      <w:r>
        <w:t>VARCHAR(</w:t>
      </w:r>
      <w:proofErr w:type="gramEnd"/>
      <w:r>
        <w:t>30)</w:t>
      </w:r>
    </w:p>
    <w:p w14:paraId="2FBE614C" w14:textId="77777777" w:rsidR="00F800A8" w:rsidRDefault="00F800A8" w:rsidP="00F800A8">
      <w:pPr>
        <w:ind w:firstLine="0"/>
      </w:pPr>
      <w:r>
        <w:lastRenderedPageBreak/>
        <w:t>)</w:t>
      </w:r>
      <w:r w:rsidR="00A43D91">
        <w:t>;</w:t>
      </w:r>
    </w:p>
    <w:p w14:paraId="35A76FBC" w14:textId="77777777" w:rsidR="00961121" w:rsidRDefault="00961121" w:rsidP="00F800A8">
      <w:pPr>
        <w:ind w:firstLine="0"/>
      </w:pPr>
      <w:r w:rsidRPr="00961121">
        <w:rPr>
          <w:noProof/>
          <w:lang w:eastAsia="en-US"/>
        </w:rPr>
        <w:drawing>
          <wp:inline distT="0" distB="0" distL="0" distR="0" wp14:anchorId="3D7135B5" wp14:editId="3B26289C">
            <wp:extent cx="3603625" cy="2656840"/>
            <wp:effectExtent l="0" t="0" r="0" b="0"/>
            <wp:docPr id="5" name="Picture 5" descr="E:\Librar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Libraria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2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651F1" w14:textId="77777777" w:rsidR="00F800A8" w:rsidRDefault="00F800A8" w:rsidP="00F800A8">
      <w:pPr>
        <w:ind w:firstLine="0"/>
      </w:pPr>
      <w:r>
        <w:t>ALTER TABLE LIBRARIAN</w:t>
      </w:r>
    </w:p>
    <w:p w14:paraId="1D3271CE" w14:textId="77777777" w:rsidR="00F800A8" w:rsidRDefault="00F800A8" w:rsidP="00F800A8">
      <w:pPr>
        <w:ind w:firstLine="0"/>
      </w:pPr>
      <w:r>
        <w:t>ADD PRIMARY KEY(</w:t>
      </w:r>
      <w:proofErr w:type="spellStart"/>
      <w:r>
        <w:t>Librarian_id</w:t>
      </w:r>
      <w:proofErr w:type="spellEnd"/>
      <w:r>
        <w:t>)</w:t>
      </w:r>
    </w:p>
    <w:p w14:paraId="3344AB00" w14:textId="77777777" w:rsidR="00F800A8" w:rsidRDefault="00F800A8" w:rsidP="00F800A8">
      <w:pPr>
        <w:ind w:firstLine="0"/>
      </w:pPr>
    </w:p>
    <w:p w14:paraId="6C60FD8F" w14:textId="77777777" w:rsidR="00F800A8" w:rsidRDefault="00F800A8" w:rsidP="00F800A8">
      <w:pPr>
        <w:ind w:firstLine="0"/>
      </w:pPr>
      <w:r>
        <w:t>INSERT INTO LIBRARIAN (</w:t>
      </w:r>
      <w:proofErr w:type="spellStart"/>
      <w:r>
        <w:t>Librarian_id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Password)</w:t>
      </w:r>
    </w:p>
    <w:p w14:paraId="5FEC39A1" w14:textId="77777777" w:rsidR="00F800A8" w:rsidRDefault="00F800A8" w:rsidP="00F800A8">
      <w:pPr>
        <w:ind w:firstLine="0"/>
      </w:pPr>
      <w:r>
        <w:t>VALUES ('1','Yash','Mistry','1111');</w:t>
      </w:r>
    </w:p>
    <w:p w14:paraId="046BB7E0" w14:textId="77777777" w:rsidR="00F800A8" w:rsidRDefault="00F800A8" w:rsidP="00F800A8">
      <w:pPr>
        <w:ind w:firstLine="0"/>
      </w:pPr>
    </w:p>
    <w:p w14:paraId="3379AC72" w14:textId="77777777" w:rsidR="00F800A8" w:rsidRDefault="00F800A8" w:rsidP="00F800A8">
      <w:pPr>
        <w:ind w:firstLine="0"/>
      </w:pPr>
      <w:r>
        <w:t>INSERT INTO LIBRARIAN (</w:t>
      </w:r>
      <w:proofErr w:type="spellStart"/>
      <w:r>
        <w:t>Librarian_id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Password)</w:t>
      </w:r>
    </w:p>
    <w:p w14:paraId="5DD9615C" w14:textId="77777777" w:rsidR="00F800A8" w:rsidRDefault="00F800A8" w:rsidP="00F800A8">
      <w:pPr>
        <w:ind w:firstLine="0"/>
      </w:pPr>
      <w:r>
        <w:t>VALUES ('2','Apurv','Shah','2222');</w:t>
      </w:r>
    </w:p>
    <w:p w14:paraId="7778FF5A" w14:textId="77777777" w:rsidR="00F800A8" w:rsidRDefault="00F800A8" w:rsidP="00F800A8">
      <w:pPr>
        <w:ind w:firstLine="0"/>
      </w:pPr>
    </w:p>
    <w:p w14:paraId="77E92657" w14:textId="77777777" w:rsidR="00F800A8" w:rsidRDefault="00F800A8" w:rsidP="00F800A8">
      <w:pPr>
        <w:ind w:firstLine="0"/>
      </w:pPr>
      <w:r>
        <w:t>INSERT INTO LIBRARIAN (</w:t>
      </w:r>
      <w:proofErr w:type="spellStart"/>
      <w:r>
        <w:t>Librarian_id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Password)</w:t>
      </w:r>
    </w:p>
    <w:p w14:paraId="4670C12E" w14:textId="77777777" w:rsidR="00F800A8" w:rsidRDefault="00F800A8" w:rsidP="00F800A8">
      <w:pPr>
        <w:ind w:firstLine="0"/>
      </w:pPr>
      <w:r>
        <w:t>VALUES ('3','Basanta','Ray','3333');</w:t>
      </w:r>
    </w:p>
    <w:p w14:paraId="6EAFD900" w14:textId="77777777" w:rsidR="00F800A8" w:rsidRDefault="00F800A8" w:rsidP="00F800A8">
      <w:pPr>
        <w:ind w:firstLine="0"/>
      </w:pPr>
      <w:r>
        <w:t>INSERT INTO LIBRARIAN (</w:t>
      </w:r>
      <w:proofErr w:type="spellStart"/>
      <w:r>
        <w:t>Librarian_id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Password)</w:t>
      </w:r>
    </w:p>
    <w:p w14:paraId="6B24C64A" w14:textId="77777777" w:rsidR="00F800A8" w:rsidRDefault="00F800A8" w:rsidP="00F800A8">
      <w:pPr>
        <w:ind w:firstLine="0"/>
      </w:pPr>
      <w:r>
        <w:t>VALUES ('4','Raza','Patel','4444');</w:t>
      </w:r>
    </w:p>
    <w:p w14:paraId="7CD7F74C" w14:textId="77777777" w:rsidR="00F800A8" w:rsidRDefault="00F800A8" w:rsidP="00F800A8">
      <w:pPr>
        <w:ind w:firstLine="0"/>
      </w:pPr>
      <w:r>
        <w:t>INSERT INTO LIBRARIAN (</w:t>
      </w:r>
      <w:proofErr w:type="spellStart"/>
      <w:r>
        <w:t>Librarian_id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Password)</w:t>
      </w:r>
    </w:p>
    <w:p w14:paraId="0437068A" w14:textId="77777777" w:rsidR="00F800A8" w:rsidRDefault="00F800A8" w:rsidP="00F800A8">
      <w:pPr>
        <w:ind w:firstLine="0"/>
      </w:pPr>
      <w:r>
        <w:lastRenderedPageBreak/>
        <w:t>VALUES ('5','Devins','Shah','5555');</w:t>
      </w:r>
    </w:p>
    <w:p w14:paraId="4E028D36" w14:textId="77777777" w:rsidR="00F800A8" w:rsidRDefault="00F800A8" w:rsidP="00F800A8">
      <w:pPr>
        <w:ind w:firstLine="0"/>
      </w:pPr>
      <w:r>
        <w:t>CREATE TABLE MEMBERSHIP</w:t>
      </w:r>
    </w:p>
    <w:p w14:paraId="52F0297B" w14:textId="77777777" w:rsidR="00F800A8" w:rsidRDefault="00F800A8" w:rsidP="00F800A8">
      <w:pPr>
        <w:ind w:firstLine="0"/>
      </w:pPr>
      <w:r>
        <w:t>(</w:t>
      </w:r>
    </w:p>
    <w:p w14:paraId="62743DDB" w14:textId="77777777" w:rsidR="00F800A8" w:rsidRDefault="00F800A8" w:rsidP="00F800A8">
      <w:pPr>
        <w:ind w:firstLine="0"/>
      </w:pPr>
      <w:r>
        <w:tab/>
      </w:r>
      <w:proofErr w:type="spellStart"/>
      <w:r>
        <w:t>Membership_id</w:t>
      </w:r>
      <w:proofErr w:type="spellEnd"/>
      <w:r>
        <w:t xml:space="preserve"> NUMBER,</w:t>
      </w:r>
    </w:p>
    <w:p w14:paraId="2075E329" w14:textId="77777777" w:rsidR="00F800A8" w:rsidRDefault="00F800A8" w:rsidP="00F800A8">
      <w:pPr>
        <w:ind w:firstLine="0"/>
      </w:pPr>
      <w:r>
        <w:tab/>
      </w:r>
      <w:proofErr w:type="spellStart"/>
      <w:r>
        <w:t>Membershiptype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14:paraId="6598653F" w14:textId="77777777" w:rsidR="00F800A8" w:rsidRDefault="00F800A8" w:rsidP="00F800A8">
      <w:pPr>
        <w:ind w:firstLine="0"/>
      </w:pPr>
      <w:r>
        <w:t>)</w:t>
      </w:r>
      <w:r w:rsidR="00A43D91">
        <w:t>;</w:t>
      </w:r>
    </w:p>
    <w:p w14:paraId="22711B6C" w14:textId="77777777" w:rsidR="00F800A8" w:rsidRDefault="00961121" w:rsidP="00F800A8">
      <w:pPr>
        <w:ind w:firstLine="0"/>
      </w:pPr>
      <w:r w:rsidRPr="00961121">
        <w:rPr>
          <w:noProof/>
          <w:lang w:eastAsia="en-US"/>
        </w:rPr>
        <w:drawing>
          <wp:inline distT="0" distB="0" distL="0" distR="0" wp14:anchorId="41F0C9EE" wp14:editId="4D7F8075">
            <wp:extent cx="3797300" cy="2915285"/>
            <wp:effectExtent l="0" t="0" r="0" b="0"/>
            <wp:docPr id="8" name="Picture 8" descr="E:\member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embershi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5C989" w14:textId="77777777" w:rsidR="00F800A8" w:rsidRDefault="00F800A8" w:rsidP="00F800A8">
      <w:pPr>
        <w:ind w:firstLine="0"/>
      </w:pPr>
      <w:r>
        <w:t>CREATE TABLE BORROWED_TRANSACTION</w:t>
      </w:r>
    </w:p>
    <w:p w14:paraId="72817BA9" w14:textId="77777777" w:rsidR="00F800A8" w:rsidRDefault="00F800A8" w:rsidP="00F800A8">
      <w:pPr>
        <w:ind w:firstLine="0"/>
      </w:pPr>
      <w:r>
        <w:t>(</w:t>
      </w:r>
    </w:p>
    <w:p w14:paraId="6C71FC00" w14:textId="77777777" w:rsidR="00F800A8" w:rsidRDefault="00F800A8" w:rsidP="00F800A8">
      <w:pPr>
        <w:ind w:firstLine="0"/>
      </w:pPr>
      <w:r>
        <w:tab/>
      </w:r>
      <w:proofErr w:type="spellStart"/>
      <w:r>
        <w:t>Transaction_id</w:t>
      </w:r>
      <w:proofErr w:type="spellEnd"/>
      <w:r>
        <w:t xml:space="preserve"> NUMBER,</w:t>
      </w:r>
    </w:p>
    <w:p w14:paraId="6BDD84B5" w14:textId="77777777" w:rsidR="00F800A8" w:rsidRDefault="00F800A8" w:rsidP="00F800A8">
      <w:pPr>
        <w:ind w:firstLine="0"/>
      </w:pPr>
      <w:r>
        <w:tab/>
      </w:r>
      <w:proofErr w:type="spellStart"/>
      <w:r>
        <w:t>Book_id</w:t>
      </w:r>
      <w:proofErr w:type="spellEnd"/>
      <w:r>
        <w:t xml:space="preserve"> NUMBER,</w:t>
      </w:r>
    </w:p>
    <w:p w14:paraId="2C390592" w14:textId="77777777" w:rsidR="00F800A8" w:rsidRDefault="00F800A8" w:rsidP="00F800A8">
      <w:pPr>
        <w:ind w:firstLine="0"/>
      </w:pPr>
      <w:r>
        <w:tab/>
      </w:r>
      <w:proofErr w:type="spellStart"/>
      <w:r>
        <w:t>Member_id</w:t>
      </w:r>
      <w:proofErr w:type="spellEnd"/>
      <w:r>
        <w:t xml:space="preserve"> NUMBER,</w:t>
      </w:r>
    </w:p>
    <w:p w14:paraId="22978895" w14:textId="77777777" w:rsidR="00F800A8" w:rsidRDefault="00F800A8" w:rsidP="00F800A8">
      <w:pPr>
        <w:ind w:firstLine="0"/>
      </w:pPr>
      <w:r>
        <w:tab/>
      </w:r>
      <w:proofErr w:type="spellStart"/>
      <w:r>
        <w:t>CreatedBy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2A5F8E1A" w14:textId="77777777" w:rsidR="00F800A8" w:rsidRDefault="00F800A8" w:rsidP="00F800A8">
      <w:pPr>
        <w:ind w:firstLine="0"/>
      </w:pPr>
      <w:r>
        <w:tab/>
      </w:r>
      <w:proofErr w:type="spellStart"/>
      <w:r>
        <w:t>BorrowedDate DATE</w:t>
      </w:r>
    </w:p>
    <w:p w14:paraId="2EDB4A59" w14:textId="77777777" w:rsidR="00F800A8" w:rsidRDefault="00F800A8" w:rsidP="00F800A8">
      <w:pPr>
        <w:ind w:firstLine="0"/>
      </w:pPr>
      <w:r>
        <w:t>)</w:t>
      </w:r>
      <w:r w:rsidR="00A43D91">
        <w:t>;</w:t>
      </w:r>
    </w:p>
    <w:p w14:paraId="2DBFF613" w14:textId="77777777" w:rsidR="00961121" w:rsidRDefault="00961121" w:rsidP="00F800A8">
      <w:pPr>
        <w:ind w:firstLine="0"/>
      </w:pPr>
    </w:p>
    <w:p w14:paraId="38500427" w14:textId="77777777" w:rsidR="00961121" w:rsidRDefault="00961121" w:rsidP="00F800A8">
      <w:pPr>
        <w:ind w:firstLine="0"/>
      </w:pPr>
      <w:r w:rsidRPr="00961121">
        <w:rPr>
          <w:noProof/>
          <w:lang w:eastAsia="en-US"/>
        </w:rPr>
        <w:lastRenderedPageBreak/>
        <w:drawing>
          <wp:inline distT="0" distB="0" distL="0" distR="0" wp14:anchorId="2F6FEFE8" wp14:editId="7453643B">
            <wp:extent cx="3335020" cy="2958465"/>
            <wp:effectExtent l="0" t="0" r="0" b="0"/>
            <wp:docPr id="9" name="Picture 9" descr="E:\borrowed trans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borrowed transac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C306B" w14:textId="77777777" w:rsidR="00961121" w:rsidRDefault="00961121" w:rsidP="00961121">
      <w:pPr>
        <w:ind w:firstLine="0"/>
      </w:pPr>
      <w:proofErr w:type="spellEnd"/>
      <w:r>
        <w:t>insert into Borrowed_Transaction(transaction_</w:t>
      </w:r>
      <w:proofErr w:type="gramStart"/>
      <w:r>
        <w:t>id,book</w:t>
      </w:r>
      <w:proofErr w:type="gramEnd"/>
      <w:r>
        <w:t>_id,member_id,createdby,borroweddate)</w:t>
      </w:r>
    </w:p>
    <w:p w14:paraId="7E9A7A6B" w14:textId="77777777" w:rsidR="00961121" w:rsidRDefault="00961121" w:rsidP="00961121">
      <w:pPr>
        <w:ind w:firstLine="0"/>
      </w:pPr>
      <w:r>
        <w:t>Values('123','2001','110','Yash','20-Aug-2016');</w:t>
      </w:r>
    </w:p>
    <w:p w14:paraId="07575D53" w14:textId="77777777" w:rsidR="00961121" w:rsidRDefault="00961121" w:rsidP="00961121">
      <w:pPr>
        <w:ind w:firstLine="0"/>
      </w:pPr>
    </w:p>
    <w:p w14:paraId="3DA3F5C5" w14:textId="77777777" w:rsidR="00961121" w:rsidRDefault="00961121" w:rsidP="00961121">
      <w:pPr>
        <w:ind w:firstLine="0"/>
      </w:pPr>
      <w:r>
        <w:t>insert into Borrowed_Transaction(transaction_</w:t>
      </w:r>
      <w:proofErr w:type="gramStart"/>
      <w:r>
        <w:t>id,book</w:t>
      </w:r>
      <w:proofErr w:type="gramEnd"/>
      <w:r>
        <w:t>_id,member_id,createdby,borroweddate)</w:t>
      </w:r>
    </w:p>
    <w:p w14:paraId="56185E62" w14:textId="77777777" w:rsidR="00961121" w:rsidRDefault="00961121" w:rsidP="00961121">
      <w:pPr>
        <w:ind w:firstLine="0"/>
      </w:pPr>
      <w:r>
        <w:t>Values('124','2002','120','Deavin','02-Sep-2017');</w:t>
      </w:r>
    </w:p>
    <w:p w14:paraId="7FE9AAF1" w14:textId="77777777" w:rsidR="00961121" w:rsidRDefault="00961121" w:rsidP="00961121">
      <w:pPr>
        <w:ind w:firstLine="0"/>
      </w:pPr>
    </w:p>
    <w:p w14:paraId="424FDB7B" w14:textId="77777777" w:rsidR="00961121" w:rsidRDefault="00961121" w:rsidP="00961121">
      <w:pPr>
        <w:ind w:firstLine="0"/>
      </w:pPr>
      <w:r>
        <w:t>insert into Borrowed_Transaction(transaction_</w:t>
      </w:r>
      <w:proofErr w:type="gramStart"/>
      <w:r>
        <w:t>id,book</w:t>
      </w:r>
      <w:proofErr w:type="gramEnd"/>
      <w:r>
        <w:t>_id,member_id,createdby,borroweddate)</w:t>
      </w:r>
    </w:p>
    <w:p w14:paraId="0CA3E84F" w14:textId="77777777" w:rsidR="00961121" w:rsidRDefault="00961121" w:rsidP="00961121">
      <w:pPr>
        <w:ind w:firstLine="0"/>
      </w:pPr>
      <w:r>
        <w:t>Values('125','2003','130','Amit','27-Jan-2017');</w:t>
      </w:r>
    </w:p>
    <w:p w14:paraId="0713E463" w14:textId="77777777" w:rsidR="00961121" w:rsidRDefault="00961121" w:rsidP="00961121">
      <w:pPr>
        <w:ind w:firstLine="0"/>
      </w:pPr>
    </w:p>
    <w:p w14:paraId="212D5A98" w14:textId="77777777" w:rsidR="00961121" w:rsidRDefault="00961121" w:rsidP="00961121">
      <w:pPr>
        <w:ind w:firstLine="0"/>
      </w:pPr>
      <w:r>
        <w:t>insert into Borrowed_Transaction(transaction_</w:t>
      </w:r>
      <w:proofErr w:type="gramStart"/>
      <w:r>
        <w:t>id,book</w:t>
      </w:r>
      <w:proofErr w:type="gramEnd"/>
      <w:r>
        <w:t>_id,member_id,createdby,borroweddate)</w:t>
      </w:r>
    </w:p>
    <w:p w14:paraId="3FDF6F1A" w14:textId="2C19F4DC" w:rsidR="00961121" w:rsidRDefault="00961121" w:rsidP="00F800A8">
      <w:pPr>
        <w:ind w:firstLine="0"/>
      </w:pPr>
      <w:r>
        <w:t>Values('126','2004','140','Yatin','14-Feb-2017');</w:t>
      </w:r>
    </w:p>
    <w:p w14:paraId="59A043EA" w14:textId="77777777" w:rsidR="00F800A8" w:rsidRDefault="00F800A8" w:rsidP="00F800A8">
      <w:pPr>
        <w:ind w:firstLine="0"/>
      </w:pPr>
    </w:p>
    <w:p w14:paraId="745A4657" w14:textId="77777777" w:rsidR="00F800A8" w:rsidRDefault="00F800A8" w:rsidP="00F800A8">
      <w:pPr>
        <w:ind w:firstLine="0"/>
      </w:pPr>
      <w:r>
        <w:t>CREATE TABLE MEMBER</w:t>
      </w:r>
    </w:p>
    <w:p w14:paraId="46496BBF" w14:textId="77777777" w:rsidR="00F800A8" w:rsidRDefault="00F800A8" w:rsidP="00F800A8">
      <w:pPr>
        <w:ind w:firstLine="0"/>
      </w:pPr>
      <w:r>
        <w:t>(</w:t>
      </w:r>
    </w:p>
    <w:p w14:paraId="09B746D9" w14:textId="77777777" w:rsidR="00F800A8" w:rsidRDefault="00F800A8" w:rsidP="00F800A8">
      <w:pPr>
        <w:ind w:firstLine="0"/>
      </w:pPr>
      <w:r>
        <w:tab/>
      </w:r>
      <w:proofErr w:type="spellStart"/>
      <w:r>
        <w:t>Member_id</w:t>
      </w:r>
      <w:proofErr w:type="spellEnd"/>
      <w:r>
        <w:t xml:space="preserve"> NUMBER,</w:t>
      </w:r>
    </w:p>
    <w:p w14:paraId="572598BF" w14:textId="77777777" w:rsidR="00F800A8" w:rsidRDefault="00F800A8" w:rsidP="00F800A8">
      <w:pPr>
        <w:ind w:firstLine="0"/>
      </w:pPr>
      <w:r>
        <w:lastRenderedPageBreak/>
        <w:tab/>
      </w:r>
      <w:proofErr w:type="spellStart"/>
      <w:r>
        <w:t>Membership_id</w:t>
      </w:r>
      <w:proofErr w:type="spellEnd"/>
      <w:r>
        <w:t xml:space="preserve"> NUMBER,</w:t>
      </w:r>
    </w:p>
    <w:p w14:paraId="5861ADC7" w14:textId="77777777" w:rsidR="00F800A8" w:rsidRDefault="00F800A8" w:rsidP="00A44EFF">
      <w:proofErr w:type="spellStart"/>
      <w:r>
        <w:t>CreatedBy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365495B1" w14:textId="77777777" w:rsidR="00F800A8" w:rsidRDefault="00F800A8" w:rsidP="00A44EFF"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65FF7E71" w14:textId="77777777" w:rsidR="00F800A8" w:rsidRDefault="00F800A8" w:rsidP="00F800A8">
      <w:pPr>
        <w:ind w:firstLine="0"/>
      </w:pPr>
      <w:r>
        <w:tab/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15A29869" w14:textId="77777777" w:rsidR="00F800A8" w:rsidRDefault="00F800A8" w:rsidP="00F800A8">
      <w:pPr>
        <w:ind w:firstLine="0"/>
      </w:pPr>
      <w:r>
        <w:tab/>
        <w:t xml:space="preserve">Email </w:t>
      </w:r>
      <w:proofErr w:type="gramStart"/>
      <w:r>
        <w:t>VARCHAR(</w:t>
      </w:r>
      <w:proofErr w:type="gramEnd"/>
      <w:r>
        <w:t>30),</w:t>
      </w:r>
    </w:p>
    <w:p w14:paraId="19BDA214" w14:textId="77777777" w:rsidR="00F800A8" w:rsidRDefault="00F800A8" w:rsidP="00F800A8">
      <w:pPr>
        <w:ind w:firstLine="0"/>
      </w:pPr>
      <w:r>
        <w:tab/>
      </w:r>
      <w:proofErr w:type="spellStart"/>
      <w:r>
        <w:t>MemberStatus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1AFF9A02" w14:textId="77777777" w:rsidR="00F800A8" w:rsidRDefault="00F800A8" w:rsidP="00F800A8">
      <w:pPr>
        <w:ind w:firstLine="0"/>
      </w:pPr>
      <w:r>
        <w:tab/>
      </w:r>
      <w:proofErr w:type="spellStart"/>
      <w:r>
        <w:t>ExpiredOn</w:t>
      </w:r>
      <w:proofErr w:type="spellEnd"/>
      <w:r>
        <w:t xml:space="preserve"> DATE</w:t>
      </w:r>
    </w:p>
    <w:p w14:paraId="5AC3EFCE" w14:textId="77777777" w:rsidR="00F800A8" w:rsidRDefault="00F800A8" w:rsidP="00F800A8">
      <w:pPr>
        <w:ind w:firstLine="0"/>
      </w:pPr>
      <w:r>
        <w:t>)</w:t>
      </w:r>
    </w:p>
    <w:p w14:paraId="29D38AB4" w14:textId="77777777" w:rsidR="00F800A8" w:rsidRDefault="00A44EFF" w:rsidP="00F800A8">
      <w:pPr>
        <w:ind w:firstLine="0"/>
      </w:pPr>
      <w:r w:rsidRPr="00A44EFF">
        <w:rPr>
          <w:noProof/>
          <w:lang w:eastAsia="en-US"/>
        </w:rPr>
        <w:drawing>
          <wp:inline distT="0" distB="0" distL="0" distR="0" wp14:anchorId="3E391A2E" wp14:editId="2FAE1C2C">
            <wp:extent cx="5943600" cy="3455092"/>
            <wp:effectExtent l="0" t="0" r="0" b="0"/>
            <wp:docPr id="15" name="Picture 15" descr="E:\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Memb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CDF34" w14:textId="77777777" w:rsidR="00F800A8" w:rsidRDefault="00F800A8" w:rsidP="00F800A8">
      <w:pPr>
        <w:ind w:firstLine="0"/>
      </w:pPr>
      <w:r>
        <w:t>inse</w:t>
      </w:r>
      <w:r w:rsidR="001133F1">
        <w:t xml:space="preserve">rt into </w:t>
      </w:r>
      <w:r>
        <w:t>member(member_</w:t>
      </w:r>
      <w:proofErr w:type="gramStart"/>
      <w:r>
        <w:t>id,membership</w:t>
      </w:r>
      <w:proofErr w:type="gramEnd"/>
      <w:r>
        <w:t>_id,createdby,firstname,lastname,email,memberstatus,expiredon)</w:t>
      </w:r>
    </w:p>
    <w:p w14:paraId="588B9020" w14:textId="77777777" w:rsidR="00F800A8" w:rsidRDefault="00F800A8" w:rsidP="00F800A8">
      <w:pPr>
        <w:ind w:firstLine="0"/>
      </w:pPr>
      <w:r>
        <w:t>Values ('2001','1001','Yash','AAA','Patel</w:t>
      </w:r>
      <w:proofErr w:type="gramStart"/>
      <w:r>
        <w:t>','AAA@gmail.com</w:t>
      </w:r>
      <w:proofErr w:type="gramEnd"/>
      <w:r>
        <w:t>','Platinum','26-Dec-2016');</w:t>
      </w:r>
    </w:p>
    <w:p w14:paraId="7D250B57" w14:textId="77777777" w:rsidR="00F800A8" w:rsidRDefault="00F800A8" w:rsidP="00F800A8">
      <w:pPr>
        <w:ind w:firstLine="0"/>
      </w:pPr>
    </w:p>
    <w:p w14:paraId="11310224" w14:textId="77777777" w:rsidR="00F800A8" w:rsidRDefault="00F800A8" w:rsidP="00F800A8">
      <w:pPr>
        <w:ind w:firstLine="0"/>
      </w:pPr>
      <w:r>
        <w:lastRenderedPageBreak/>
        <w:t>insert into member(member_</w:t>
      </w:r>
      <w:proofErr w:type="gramStart"/>
      <w:r>
        <w:t>id,membership</w:t>
      </w:r>
      <w:proofErr w:type="gramEnd"/>
      <w:r>
        <w:t>_id,createdby,firstname,lastname,email,memberstatus,expiredon)</w:t>
      </w:r>
    </w:p>
    <w:p w14:paraId="202BEA88" w14:textId="77777777" w:rsidR="00F800A8" w:rsidRDefault="00F800A8" w:rsidP="00F800A8">
      <w:pPr>
        <w:ind w:firstLine="0"/>
      </w:pPr>
      <w:r>
        <w:t>Values ('2002','1002','Amit','BBB','Patel</w:t>
      </w:r>
      <w:proofErr w:type="gramStart"/>
      <w:r>
        <w:t>','BBB@gmail.com</w:t>
      </w:r>
      <w:proofErr w:type="gramEnd"/>
      <w:r>
        <w:t>','Silver','15-Dec-2016');</w:t>
      </w:r>
    </w:p>
    <w:p w14:paraId="4FD139DF" w14:textId="77777777" w:rsidR="00F800A8" w:rsidRDefault="00F800A8" w:rsidP="00F800A8">
      <w:pPr>
        <w:ind w:firstLine="0"/>
      </w:pPr>
    </w:p>
    <w:p w14:paraId="28A61161" w14:textId="77777777" w:rsidR="00F800A8" w:rsidRDefault="00F800A8" w:rsidP="00F800A8">
      <w:pPr>
        <w:ind w:firstLine="0"/>
      </w:pPr>
      <w:r>
        <w:t>insert into member(member_</w:t>
      </w:r>
      <w:proofErr w:type="gramStart"/>
      <w:r>
        <w:t>id,membership</w:t>
      </w:r>
      <w:proofErr w:type="gramEnd"/>
      <w:r>
        <w:t>_id,createdby,firstname,lastname,email,memberstatus,expiredon)</w:t>
      </w:r>
    </w:p>
    <w:p w14:paraId="05F58943" w14:textId="77777777" w:rsidR="00F800A8" w:rsidRDefault="00F800A8" w:rsidP="00F800A8">
      <w:pPr>
        <w:ind w:firstLine="0"/>
      </w:pPr>
      <w:r>
        <w:t>Values ('2003','1003','Yatin','CCC','Patel</w:t>
      </w:r>
      <w:proofErr w:type="gramStart"/>
      <w:r>
        <w:t>','CCC@gmail.com</w:t>
      </w:r>
      <w:proofErr w:type="gramEnd"/>
      <w:r>
        <w:t>','Gold','11-Dec-2016');</w:t>
      </w:r>
    </w:p>
    <w:p w14:paraId="379F8CB5" w14:textId="77777777" w:rsidR="00F800A8" w:rsidRDefault="00F800A8" w:rsidP="00F800A8">
      <w:pPr>
        <w:ind w:firstLine="0"/>
      </w:pPr>
    </w:p>
    <w:p w14:paraId="7EE5CC86" w14:textId="77777777" w:rsidR="00F800A8" w:rsidRDefault="00F800A8" w:rsidP="00F800A8">
      <w:pPr>
        <w:ind w:firstLine="0"/>
      </w:pPr>
      <w:r>
        <w:t>insert into member(member_</w:t>
      </w:r>
      <w:proofErr w:type="gramStart"/>
      <w:r>
        <w:t>id,membership</w:t>
      </w:r>
      <w:proofErr w:type="gramEnd"/>
      <w:r>
        <w:t>_id,createdby,firstname,lastname,email,memberstatus,expiredon)</w:t>
      </w:r>
    </w:p>
    <w:p w14:paraId="50E4298A" w14:textId="77777777" w:rsidR="00F800A8" w:rsidRDefault="00F800A8" w:rsidP="00F800A8">
      <w:pPr>
        <w:ind w:firstLine="0"/>
      </w:pPr>
      <w:r>
        <w:t>Values ('2004','1004','Deavin','DDD','Patel</w:t>
      </w:r>
      <w:proofErr w:type="gramStart"/>
      <w:r>
        <w:t>','DDD@gmail.com</w:t>
      </w:r>
      <w:proofErr w:type="gramEnd"/>
      <w:r>
        <w:t>','Platinum','31-Dec-2016');</w:t>
      </w:r>
    </w:p>
    <w:p w14:paraId="5C1A6C85" w14:textId="77777777" w:rsidR="00F800A8" w:rsidRDefault="00F800A8" w:rsidP="00F800A8">
      <w:pPr>
        <w:ind w:firstLine="0"/>
      </w:pPr>
    </w:p>
    <w:p w14:paraId="7CC21EE7" w14:textId="77777777" w:rsidR="00F800A8" w:rsidRDefault="00F800A8" w:rsidP="00F800A8">
      <w:pPr>
        <w:ind w:firstLine="0"/>
      </w:pPr>
      <w:r>
        <w:t>CREATE TABLE BOOK</w:t>
      </w:r>
    </w:p>
    <w:p w14:paraId="3E287609" w14:textId="77777777" w:rsidR="00F800A8" w:rsidRDefault="00F800A8" w:rsidP="00F800A8">
      <w:pPr>
        <w:ind w:firstLine="0"/>
      </w:pPr>
      <w:r>
        <w:t>(</w:t>
      </w:r>
    </w:p>
    <w:p w14:paraId="31450353" w14:textId="77777777" w:rsidR="00F800A8" w:rsidRDefault="00F800A8" w:rsidP="00F800A8">
      <w:pPr>
        <w:ind w:firstLine="0"/>
      </w:pPr>
      <w:r>
        <w:tab/>
      </w:r>
      <w:proofErr w:type="spellStart"/>
      <w:r>
        <w:t>Book_id</w:t>
      </w:r>
      <w:proofErr w:type="spellEnd"/>
      <w:r>
        <w:t xml:space="preserve"> NUMBER,</w:t>
      </w:r>
    </w:p>
    <w:p w14:paraId="3F9D48A4" w14:textId="77777777" w:rsidR="00F800A8" w:rsidRDefault="00F800A8" w:rsidP="00F800A8">
      <w:pPr>
        <w:ind w:firstLine="0"/>
      </w:pPr>
      <w:r>
        <w:tab/>
      </w:r>
      <w:proofErr w:type="spellStart"/>
      <w:r>
        <w:t>Publish_id</w:t>
      </w:r>
      <w:proofErr w:type="spellEnd"/>
      <w:r>
        <w:t xml:space="preserve"> NUMBER,</w:t>
      </w:r>
    </w:p>
    <w:p w14:paraId="0FF88BFB" w14:textId="77777777" w:rsidR="00F800A8" w:rsidRDefault="00F800A8" w:rsidP="00F800A8">
      <w:pPr>
        <w:ind w:firstLine="0"/>
      </w:pPr>
      <w:r>
        <w:tab/>
      </w:r>
      <w:proofErr w:type="spellStart"/>
      <w:r>
        <w:t>Category_id</w:t>
      </w:r>
      <w:proofErr w:type="spellEnd"/>
      <w:r>
        <w:t xml:space="preserve"> NUMBER,</w:t>
      </w:r>
    </w:p>
    <w:p w14:paraId="4D1ECBD6" w14:textId="77777777" w:rsidR="00F800A8" w:rsidRDefault="00F800A8" w:rsidP="00F800A8">
      <w:pPr>
        <w:ind w:firstLine="0"/>
      </w:pPr>
      <w:r>
        <w:tab/>
      </w:r>
      <w:proofErr w:type="spellStart"/>
      <w:r>
        <w:t>Author_id</w:t>
      </w:r>
      <w:proofErr w:type="spellEnd"/>
      <w:r>
        <w:t xml:space="preserve"> NUMBER,</w:t>
      </w:r>
    </w:p>
    <w:p w14:paraId="317EBEAA" w14:textId="77777777" w:rsidR="00F800A8" w:rsidRDefault="00F800A8" w:rsidP="00F800A8">
      <w:pPr>
        <w:ind w:firstLine="0"/>
      </w:pPr>
      <w:r>
        <w:tab/>
      </w:r>
      <w:proofErr w:type="spellStart"/>
      <w:r>
        <w:t>BookName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66654524" w14:textId="77777777" w:rsidR="00F800A8" w:rsidRDefault="00F800A8" w:rsidP="00F800A8">
      <w:pPr>
        <w:ind w:firstLine="0"/>
      </w:pPr>
      <w:r>
        <w:tab/>
        <w:t xml:space="preserve">Edition </w:t>
      </w:r>
      <w:proofErr w:type="gramStart"/>
      <w:r>
        <w:t>VARCHAR(</w:t>
      </w:r>
      <w:proofErr w:type="gramEnd"/>
      <w:r>
        <w:t>30),</w:t>
      </w:r>
    </w:p>
    <w:p w14:paraId="561A578F" w14:textId="77777777" w:rsidR="00F800A8" w:rsidRDefault="00F800A8" w:rsidP="00F800A8">
      <w:pPr>
        <w:ind w:firstLine="0"/>
      </w:pPr>
      <w:r>
        <w:lastRenderedPageBreak/>
        <w:tab/>
      </w:r>
      <w:proofErr w:type="spellStart"/>
      <w:r>
        <w:t>BOOKCopies</w:t>
      </w:r>
      <w:proofErr w:type="spellEnd"/>
      <w:r>
        <w:t xml:space="preserve"> NUMBER</w:t>
      </w:r>
    </w:p>
    <w:p w14:paraId="4B9DEEDA" w14:textId="77777777" w:rsidR="00F800A8" w:rsidRDefault="00F800A8" w:rsidP="00F800A8">
      <w:pPr>
        <w:ind w:firstLine="0"/>
      </w:pPr>
      <w:r>
        <w:t>)</w:t>
      </w:r>
    </w:p>
    <w:p w14:paraId="04E0FC3D" w14:textId="77777777" w:rsidR="00F800A8" w:rsidRDefault="00F800A8" w:rsidP="00F800A8">
      <w:pPr>
        <w:ind w:firstLine="0"/>
      </w:pPr>
    </w:p>
    <w:p w14:paraId="463957DF" w14:textId="77777777" w:rsidR="00A44EFF" w:rsidRDefault="00A44EFF" w:rsidP="00F800A8">
      <w:pPr>
        <w:ind w:firstLine="0"/>
      </w:pPr>
      <w:r w:rsidRPr="00A44EFF">
        <w:rPr>
          <w:noProof/>
          <w:lang w:eastAsia="en-US"/>
        </w:rPr>
        <w:drawing>
          <wp:inline distT="0" distB="0" distL="0" distR="0" wp14:anchorId="457B8612" wp14:editId="2ED34252">
            <wp:extent cx="4001770" cy="3700780"/>
            <wp:effectExtent l="0" t="0" r="0" b="0"/>
            <wp:docPr id="14" name="Picture 14" descr="E:\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boo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CEA31" w14:textId="77777777" w:rsidR="00F800A8" w:rsidRDefault="00F800A8" w:rsidP="00F800A8">
      <w:pPr>
        <w:ind w:firstLine="0"/>
      </w:pPr>
      <w:r>
        <w:t>insert into Book(book_</w:t>
      </w:r>
      <w:proofErr w:type="gramStart"/>
      <w:r>
        <w:t>id,publish</w:t>
      </w:r>
      <w:proofErr w:type="gramEnd"/>
      <w:r>
        <w:t>_id,category_id,author_id,bookname,edition,bookcopies)</w:t>
      </w:r>
    </w:p>
    <w:p w14:paraId="3BE12E05" w14:textId="77777777" w:rsidR="00F800A8" w:rsidRDefault="00F800A8" w:rsidP="00F800A8">
      <w:pPr>
        <w:ind w:firstLine="0"/>
      </w:pPr>
      <w:r>
        <w:t>Values('2001','001','11','1001','Database','Sixth','11');</w:t>
      </w:r>
    </w:p>
    <w:p w14:paraId="48AF55F3" w14:textId="77777777" w:rsidR="00F800A8" w:rsidRDefault="00F800A8" w:rsidP="00F800A8">
      <w:pPr>
        <w:ind w:firstLine="0"/>
      </w:pPr>
    </w:p>
    <w:p w14:paraId="098126D8" w14:textId="77777777" w:rsidR="00F800A8" w:rsidRDefault="00F800A8" w:rsidP="00F800A8">
      <w:pPr>
        <w:ind w:firstLine="0"/>
      </w:pPr>
      <w:r>
        <w:t>insert into Book(book_</w:t>
      </w:r>
      <w:proofErr w:type="gramStart"/>
      <w:r>
        <w:t>id,publish</w:t>
      </w:r>
      <w:proofErr w:type="gramEnd"/>
      <w:r>
        <w:t>_id,category_id,author_id,bookname,edition,bookcopies)</w:t>
      </w:r>
    </w:p>
    <w:p w14:paraId="3ABBDE99" w14:textId="77777777" w:rsidR="00F800A8" w:rsidRDefault="00F800A8" w:rsidP="00F800A8">
      <w:pPr>
        <w:ind w:firstLine="0"/>
      </w:pPr>
      <w:r>
        <w:t>Values('2002','002','12','1002','Algorithms','Fifth','09');</w:t>
      </w:r>
    </w:p>
    <w:p w14:paraId="54575AEA" w14:textId="77777777" w:rsidR="00F800A8" w:rsidRDefault="00F800A8" w:rsidP="00F800A8">
      <w:pPr>
        <w:ind w:firstLine="0"/>
      </w:pPr>
    </w:p>
    <w:p w14:paraId="364799DA" w14:textId="77777777" w:rsidR="00F800A8" w:rsidRDefault="00F800A8" w:rsidP="00F800A8">
      <w:pPr>
        <w:ind w:firstLine="0"/>
      </w:pPr>
      <w:r>
        <w:t>insert into Book(book_</w:t>
      </w:r>
      <w:proofErr w:type="gramStart"/>
      <w:r>
        <w:t>id,publish</w:t>
      </w:r>
      <w:proofErr w:type="gramEnd"/>
      <w:r>
        <w:t>_id,category_id,author_id,bookname,edition,bookcopies)</w:t>
      </w:r>
    </w:p>
    <w:p w14:paraId="73E607AD" w14:textId="77777777" w:rsidR="00F800A8" w:rsidRDefault="00F800A8" w:rsidP="00F800A8">
      <w:pPr>
        <w:ind w:firstLine="0"/>
      </w:pPr>
      <w:proofErr w:type="gramStart"/>
      <w:r>
        <w:t>Values(</w:t>
      </w:r>
      <w:proofErr w:type="gramEnd"/>
      <w:r>
        <w:t>'2003','003','13','1003','Code Complete','Seventh','12');</w:t>
      </w:r>
    </w:p>
    <w:p w14:paraId="5AC15CA0" w14:textId="77777777" w:rsidR="00F800A8" w:rsidRDefault="00F800A8" w:rsidP="00F800A8">
      <w:pPr>
        <w:ind w:firstLine="0"/>
      </w:pPr>
    </w:p>
    <w:p w14:paraId="470B4BCD" w14:textId="77777777" w:rsidR="00F800A8" w:rsidRDefault="00F800A8" w:rsidP="00F800A8">
      <w:pPr>
        <w:ind w:firstLine="0"/>
      </w:pPr>
      <w:r>
        <w:lastRenderedPageBreak/>
        <w:t>insert into Book(book_</w:t>
      </w:r>
      <w:proofErr w:type="gramStart"/>
      <w:r>
        <w:t>id,publish</w:t>
      </w:r>
      <w:proofErr w:type="gramEnd"/>
      <w:r>
        <w:t>_id,category_id,author_id,bookname,edition,bookcopies)</w:t>
      </w:r>
    </w:p>
    <w:p w14:paraId="1767E3F9" w14:textId="77777777" w:rsidR="00F800A8" w:rsidRDefault="00F800A8" w:rsidP="00F800A8">
      <w:pPr>
        <w:ind w:firstLine="0"/>
      </w:pPr>
      <w:proofErr w:type="gramStart"/>
      <w:r>
        <w:t>Values(</w:t>
      </w:r>
      <w:proofErr w:type="gramEnd"/>
      <w:r>
        <w:t>'2004','004','14','1004','Operating System','Sixth','08');</w:t>
      </w:r>
    </w:p>
    <w:p w14:paraId="07A17B89" w14:textId="77777777" w:rsidR="00F800A8" w:rsidRDefault="00F800A8" w:rsidP="00F800A8">
      <w:pPr>
        <w:ind w:firstLine="0"/>
      </w:pPr>
    </w:p>
    <w:p w14:paraId="590CF376" w14:textId="77777777" w:rsidR="00F800A8" w:rsidRDefault="00F800A8" w:rsidP="00F800A8">
      <w:pPr>
        <w:ind w:firstLine="0"/>
      </w:pPr>
      <w:r>
        <w:t>CREATE TABLE PUBLISHER</w:t>
      </w:r>
    </w:p>
    <w:p w14:paraId="60E4D4A6" w14:textId="77777777" w:rsidR="00F800A8" w:rsidRDefault="00F800A8" w:rsidP="00F800A8">
      <w:pPr>
        <w:ind w:firstLine="0"/>
      </w:pPr>
      <w:r>
        <w:t>(</w:t>
      </w:r>
    </w:p>
    <w:p w14:paraId="45BEDBE4" w14:textId="77777777" w:rsidR="00F800A8" w:rsidRDefault="00F800A8" w:rsidP="00F800A8">
      <w:pPr>
        <w:ind w:firstLine="0"/>
      </w:pPr>
      <w:r>
        <w:tab/>
      </w:r>
      <w:proofErr w:type="spellStart"/>
      <w:r>
        <w:t>Publish_id</w:t>
      </w:r>
      <w:proofErr w:type="spellEnd"/>
      <w:r>
        <w:t xml:space="preserve"> NUMBER,</w:t>
      </w:r>
    </w:p>
    <w:p w14:paraId="46068FC5" w14:textId="77777777" w:rsidR="00F800A8" w:rsidRDefault="00F800A8" w:rsidP="00F800A8">
      <w:pPr>
        <w:ind w:firstLine="0"/>
      </w:pPr>
      <w:r>
        <w:tab/>
        <w:t xml:space="preserve">Name </w:t>
      </w:r>
      <w:proofErr w:type="gramStart"/>
      <w:r>
        <w:t>VARCHAR(</w:t>
      </w:r>
      <w:proofErr w:type="gramEnd"/>
      <w:r>
        <w:t>30),</w:t>
      </w:r>
    </w:p>
    <w:p w14:paraId="04C65F86" w14:textId="77777777" w:rsidR="00F800A8" w:rsidRDefault="00F800A8" w:rsidP="00F800A8">
      <w:pPr>
        <w:ind w:firstLine="0"/>
      </w:pPr>
      <w:r>
        <w:tab/>
      </w:r>
      <w:proofErr w:type="spellStart"/>
      <w:r>
        <w:t>ContactNO</w:t>
      </w:r>
      <w:proofErr w:type="spellEnd"/>
      <w:r>
        <w:t xml:space="preserve"> NUMBER,</w:t>
      </w:r>
    </w:p>
    <w:p w14:paraId="494B3AD2" w14:textId="77777777" w:rsidR="00F800A8" w:rsidRDefault="00F800A8" w:rsidP="00F800A8">
      <w:pPr>
        <w:ind w:firstLine="0"/>
      </w:pPr>
      <w:r>
        <w:tab/>
        <w:t xml:space="preserve">Email </w:t>
      </w:r>
      <w:proofErr w:type="gramStart"/>
      <w:r>
        <w:t>VARCHAR(</w:t>
      </w:r>
      <w:proofErr w:type="gramEnd"/>
      <w:r>
        <w:t>30),</w:t>
      </w:r>
    </w:p>
    <w:p w14:paraId="661C6B65" w14:textId="77777777" w:rsidR="00F800A8" w:rsidRDefault="00F800A8" w:rsidP="00F800A8">
      <w:pPr>
        <w:ind w:firstLine="0"/>
      </w:pPr>
      <w:r>
        <w:tab/>
        <w:t xml:space="preserve">City </w:t>
      </w:r>
      <w:proofErr w:type="gramStart"/>
      <w:r>
        <w:t>VARCHAR(</w:t>
      </w:r>
      <w:proofErr w:type="gramEnd"/>
      <w:r>
        <w:t>30),</w:t>
      </w:r>
    </w:p>
    <w:p w14:paraId="6B50EB1D" w14:textId="77777777" w:rsidR="00F800A8" w:rsidRDefault="00F800A8" w:rsidP="00F800A8">
      <w:pPr>
        <w:ind w:firstLine="0"/>
      </w:pPr>
      <w:r>
        <w:tab/>
        <w:t xml:space="preserve">State </w:t>
      </w:r>
      <w:proofErr w:type="gramStart"/>
      <w:r>
        <w:t>VARCHAR(</w:t>
      </w:r>
      <w:proofErr w:type="gramEnd"/>
      <w:r>
        <w:t>30)</w:t>
      </w:r>
    </w:p>
    <w:p w14:paraId="1A58A72E" w14:textId="77777777" w:rsidR="00F800A8" w:rsidRDefault="00F800A8" w:rsidP="00F800A8">
      <w:pPr>
        <w:ind w:firstLine="0"/>
      </w:pPr>
      <w:r>
        <w:t>)</w:t>
      </w:r>
    </w:p>
    <w:p w14:paraId="56125C10" w14:textId="77777777" w:rsidR="00A44EFF" w:rsidRDefault="00A44EFF" w:rsidP="00F800A8">
      <w:pPr>
        <w:ind w:firstLine="0"/>
      </w:pPr>
    </w:p>
    <w:p w14:paraId="1962AF2D" w14:textId="77777777" w:rsidR="00A44EFF" w:rsidRDefault="00A44EFF" w:rsidP="00F800A8">
      <w:pPr>
        <w:ind w:firstLine="0"/>
      </w:pPr>
      <w:r w:rsidRPr="00A44EFF">
        <w:rPr>
          <w:noProof/>
          <w:lang w:eastAsia="en-US"/>
        </w:rPr>
        <w:drawing>
          <wp:inline distT="0" distB="0" distL="0" distR="0" wp14:anchorId="79A41F33" wp14:editId="284DD872">
            <wp:extent cx="5045336" cy="3370121"/>
            <wp:effectExtent l="0" t="0" r="3175" b="1905"/>
            <wp:docPr id="13" name="Picture 13" descr="E:\publis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publish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179" cy="337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1142" w14:textId="77777777" w:rsidR="00F800A8" w:rsidRDefault="00F800A8" w:rsidP="00F800A8">
      <w:pPr>
        <w:ind w:firstLine="0"/>
      </w:pPr>
      <w:r>
        <w:lastRenderedPageBreak/>
        <w:t>CREATE TABLE CATEGORY</w:t>
      </w:r>
    </w:p>
    <w:p w14:paraId="308E0EDB" w14:textId="77777777" w:rsidR="00F800A8" w:rsidRDefault="00F800A8" w:rsidP="00F800A8">
      <w:pPr>
        <w:ind w:firstLine="0"/>
      </w:pPr>
      <w:r>
        <w:t>(</w:t>
      </w:r>
    </w:p>
    <w:p w14:paraId="54DCC764" w14:textId="77777777" w:rsidR="00F800A8" w:rsidRDefault="00F800A8" w:rsidP="00F800A8">
      <w:pPr>
        <w:ind w:firstLine="0"/>
      </w:pPr>
      <w:r>
        <w:tab/>
      </w:r>
      <w:proofErr w:type="spellStart"/>
      <w:r>
        <w:t>Category_id</w:t>
      </w:r>
      <w:proofErr w:type="spellEnd"/>
      <w:r>
        <w:t xml:space="preserve"> NUMBER,</w:t>
      </w:r>
    </w:p>
    <w:p w14:paraId="34DA2D62" w14:textId="77777777" w:rsidR="00F800A8" w:rsidRDefault="00F800A8" w:rsidP="00F800A8">
      <w:pPr>
        <w:ind w:firstLine="0"/>
      </w:pPr>
      <w:r>
        <w:tab/>
        <w:t xml:space="preserve">Name </w:t>
      </w:r>
      <w:proofErr w:type="gramStart"/>
      <w:r>
        <w:t>VARCHAR(</w:t>
      </w:r>
      <w:proofErr w:type="gramEnd"/>
      <w:r>
        <w:t>30)</w:t>
      </w:r>
    </w:p>
    <w:p w14:paraId="310BCB37" w14:textId="77777777" w:rsidR="00F800A8" w:rsidRDefault="00F800A8" w:rsidP="00F800A8">
      <w:pPr>
        <w:ind w:firstLine="0"/>
      </w:pPr>
      <w:r>
        <w:t>)</w:t>
      </w:r>
    </w:p>
    <w:p w14:paraId="2C7FC2D1" w14:textId="77777777" w:rsidR="00F800A8" w:rsidRDefault="00F800A8" w:rsidP="00F800A8">
      <w:pPr>
        <w:ind w:firstLine="0"/>
      </w:pPr>
    </w:p>
    <w:p w14:paraId="3C618A7E" w14:textId="77777777" w:rsidR="00C73542" w:rsidRDefault="00C73542" w:rsidP="00F800A8">
      <w:pPr>
        <w:ind w:firstLine="0"/>
      </w:pPr>
      <w:r w:rsidRPr="00C73542">
        <w:rPr>
          <w:noProof/>
          <w:lang w:eastAsia="en-US"/>
        </w:rPr>
        <w:drawing>
          <wp:inline distT="0" distB="0" distL="0" distR="0" wp14:anchorId="4D755D10" wp14:editId="2A800BE0">
            <wp:extent cx="4249271" cy="2870109"/>
            <wp:effectExtent l="0" t="0" r="0" b="6985"/>
            <wp:docPr id="12" name="Picture 12" descr="E:\categ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categor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697" cy="287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AD0F4" w14:textId="77777777" w:rsidR="00F800A8" w:rsidRDefault="00F800A8" w:rsidP="00F800A8">
      <w:pPr>
        <w:ind w:firstLine="0"/>
      </w:pPr>
      <w:r>
        <w:t>insert into Category(</w:t>
      </w:r>
      <w:proofErr w:type="spellStart"/>
      <w:r>
        <w:t>category_</w:t>
      </w:r>
      <w:proofErr w:type="gramStart"/>
      <w:r>
        <w:t>id,name</w:t>
      </w:r>
      <w:proofErr w:type="spellEnd"/>
      <w:proofErr w:type="gramEnd"/>
      <w:r>
        <w:t>)</w:t>
      </w:r>
    </w:p>
    <w:p w14:paraId="0AFED791" w14:textId="77777777" w:rsidR="00F800A8" w:rsidRDefault="00F800A8" w:rsidP="00F800A8">
      <w:pPr>
        <w:ind w:firstLine="0"/>
      </w:pPr>
      <w:r>
        <w:t>Values('11','Yash');</w:t>
      </w:r>
    </w:p>
    <w:p w14:paraId="6DA08E9E" w14:textId="77777777" w:rsidR="00F800A8" w:rsidRDefault="00F800A8" w:rsidP="00F800A8">
      <w:pPr>
        <w:ind w:firstLine="0"/>
      </w:pPr>
    </w:p>
    <w:p w14:paraId="438C4566" w14:textId="77777777" w:rsidR="00F800A8" w:rsidRDefault="00F800A8" w:rsidP="00F800A8">
      <w:pPr>
        <w:ind w:firstLine="0"/>
      </w:pPr>
      <w:r>
        <w:t>insert into Category(</w:t>
      </w:r>
      <w:proofErr w:type="spellStart"/>
      <w:r>
        <w:t>category_</w:t>
      </w:r>
      <w:proofErr w:type="gramStart"/>
      <w:r>
        <w:t>id,name</w:t>
      </w:r>
      <w:proofErr w:type="spellEnd"/>
      <w:proofErr w:type="gramEnd"/>
      <w:r>
        <w:t>)</w:t>
      </w:r>
    </w:p>
    <w:p w14:paraId="774F3996" w14:textId="77777777" w:rsidR="00F800A8" w:rsidRDefault="00F800A8" w:rsidP="00F800A8">
      <w:pPr>
        <w:ind w:firstLine="0"/>
      </w:pPr>
      <w:r>
        <w:t>Values('12','Basant');</w:t>
      </w:r>
    </w:p>
    <w:p w14:paraId="35612009" w14:textId="77777777" w:rsidR="00F800A8" w:rsidRDefault="00F800A8" w:rsidP="00F800A8">
      <w:pPr>
        <w:ind w:firstLine="0"/>
      </w:pPr>
    </w:p>
    <w:p w14:paraId="6A16CC83" w14:textId="77777777" w:rsidR="00F800A8" w:rsidRDefault="00F800A8" w:rsidP="00F800A8">
      <w:pPr>
        <w:ind w:firstLine="0"/>
      </w:pPr>
      <w:r>
        <w:t>insert into Category(</w:t>
      </w:r>
      <w:proofErr w:type="spellStart"/>
      <w:r>
        <w:t>category_</w:t>
      </w:r>
      <w:proofErr w:type="gramStart"/>
      <w:r>
        <w:t>id,name</w:t>
      </w:r>
      <w:proofErr w:type="spellEnd"/>
      <w:proofErr w:type="gramEnd"/>
      <w:r>
        <w:t>)</w:t>
      </w:r>
    </w:p>
    <w:p w14:paraId="07B0B63A" w14:textId="77777777" w:rsidR="00F800A8" w:rsidRDefault="00F800A8" w:rsidP="00F800A8">
      <w:pPr>
        <w:ind w:firstLine="0"/>
      </w:pPr>
      <w:r>
        <w:t>Values('13','Amit');</w:t>
      </w:r>
    </w:p>
    <w:p w14:paraId="214B937B" w14:textId="77777777" w:rsidR="00F800A8" w:rsidRDefault="00F800A8" w:rsidP="00F800A8">
      <w:pPr>
        <w:ind w:firstLine="0"/>
      </w:pPr>
    </w:p>
    <w:p w14:paraId="6B65A94D" w14:textId="77777777" w:rsidR="00F800A8" w:rsidRDefault="00F800A8" w:rsidP="00F800A8">
      <w:pPr>
        <w:ind w:firstLine="0"/>
      </w:pPr>
      <w:r>
        <w:lastRenderedPageBreak/>
        <w:t>insert into Category(</w:t>
      </w:r>
      <w:proofErr w:type="spellStart"/>
      <w:r>
        <w:t>category_</w:t>
      </w:r>
      <w:proofErr w:type="gramStart"/>
      <w:r>
        <w:t>id,name</w:t>
      </w:r>
      <w:proofErr w:type="spellEnd"/>
      <w:proofErr w:type="gramEnd"/>
      <w:r>
        <w:t>)</w:t>
      </w:r>
    </w:p>
    <w:p w14:paraId="361CE416" w14:textId="77777777" w:rsidR="00F800A8" w:rsidRDefault="00F800A8" w:rsidP="00F800A8">
      <w:pPr>
        <w:ind w:firstLine="0"/>
      </w:pPr>
      <w:r>
        <w:t>Values('14','Yatin');</w:t>
      </w:r>
    </w:p>
    <w:p w14:paraId="0D66F63D" w14:textId="77777777" w:rsidR="00F800A8" w:rsidRDefault="00F800A8" w:rsidP="00F800A8">
      <w:pPr>
        <w:ind w:firstLine="0"/>
      </w:pPr>
    </w:p>
    <w:p w14:paraId="42013842" w14:textId="77777777" w:rsidR="00F800A8" w:rsidRDefault="00F800A8" w:rsidP="00F800A8">
      <w:pPr>
        <w:ind w:firstLine="0"/>
      </w:pPr>
      <w:r>
        <w:t>insert into Category(</w:t>
      </w:r>
      <w:proofErr w:type="spellStart"/>
      <w:r>
        <w:t>category_</w:t>
      </w:r>
      <w:proofErr w:type="gramStart"/>
      <w:r>
        <w:t>id,name</w:t>
      </w:r>
      <w:proofErr w:type="spellEnd"/>
      <w:proofErr w:type="gramEnd"/>
      <w:r>
        <w:t>)</w:t>
      </w:r>
    </w:p>
    <w:p w14:paraId="43D81B5C" w14:textId="77777777" w:rsidR="00F800A8" w:rsidRDefault="00F800A8" w:rsidP="00F800A8">
      <w:pPr>
        <w:ind w:firstLine="0"/>
      </w:pPr>
      <w:r>
        <w:t>Values('15','Devin');</w:t>
      </w:r>
    </w:p>
    <w:p w14:paraId="549E7B07" w14:textId="77777777" w:rsidR="00F800A8" w:rsidRDefault="00F800A8" w:rsidP="00F800A8">
      <w:pPr>
        <w:ind w:firstLine="0"/>
      </w:pPr>
    </w:p>
    <w:p w14:paraId="5EE296E1" w14:textId="77777777" w:rsidR="00F800A8" w:rsidRDefault="00F800A8" w:rsidP="00F800A8">
      <w:pPr>
        <w:ind w:firstLine="0"/>
      </w:pPr>
      <w:r>
        <w:t>CREATE TABLE BOOK_BY_AUTHOR</w:t>
      </w:r>
    </w:p>
    <w:p w14:paraId="35C31FB0" w14:textId="77777777" w:rsidR="00F800A8" w:rsidRDefault="00F800A8" w:rsidP="00F800A8">
      <w:pPr>
        <w:ind w:firstLine="0"/>
      </w:pPr>
      <w:r>
        <w:t>(</w:t>
      </w:r>
    </w:p>
    <w:p w14:paraId="19A376A3" w14:textId="77777777" w:rsidR="00F800A8" w:rsidRDefault="00F800A8" w:rsidP="00F800A8">
      <w:pPr>
        <w:ind w:firstLine="0"/>
      </w:pPr>
      <w:r>
        <w:tab/>
      </w:r>
      <w:proofErr w:type="spellStart"/>
      <w:r>
        <w:t>Author_id</w:t>
      </w:r>
      <w:proofErr w:type="spellEnd"/>
      <w:r>
        <w:t xml:space="preserve"> Number,</w:t>
      </w:r>
    </w:p>
    <w:p w14:paraId="2F0AFA92" w14:textId="77777777" w:rsidR="00F800A8" w:rsidRDefault="00F800A8" w:rsidP="00F800A8">
      <w:pPr>
        <w:ind w:firstLine="0"/>
      </w:pPr>
      <w:r>
        <w:tab/>
      </w:r>
      <w:proofErr w:type="spellStart"/>
      <w:r>
        <w:t>Book_Id</w:t>
      </w:r>
      <w:proofErr w:type="spellEnd"/>
      <w:r>
        <w:t xml:space="preserve"> Number</w:t>
      </w:r>
    </w:p>
    <w:p w14:paraId="533B8516" w14:textId="77777777" w:rsidR="00F800A8" w:rsidRDefault="00F800A8" w:rsidP="00F800A8">
      <w:pPr>
        <w:ind w:firstLine="0"/>
      </w:pPr>
      <w:r>
        <w:t>)</w:t>
      </w:r>
    </w:p>
    <w:p w14:paraId="5ADC41E7" w14:textId="695B9B47" w:rsidR="001133F1" w:rsidRDefault="009E3D6D" w:rsidP="00F800A8">
      <w:pPr>
        <w:ind w:firstLine="0"/>
      </w:pPr>
      <w:r>
        <w:rPr>
          <w:noProof/>
          <w:lang w:eastAsia="en-US"/>
        </w:rPr>
        <w:drawing>
          <wp:inline distT="0" distB="0" distL="0" distR="0" wp14:anchorId="339EE33A" wp14:editId="7A60F3D1">
            <wp:extent cx="5943600" cy="2386330"/>
            <wp:effectExtent l="0" t="0" r="0" b="1270"/>
            <wp:docPr id="18" name="Picture 18" descr="Macintosh HD:Users:basantarai:Downloads:BOOKyAUTH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basantarai:Downloads:BOOKyAUTHO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690E2" w14:textId="77777777" w:rsidR="00936B79" w:rsidRDefault="00936B79" w:rsidP="00F800A8">
      <w:pPr>
        <w:ind w:firstLine="0"/>
      </w:pPr>
    </w:p>
    <w:p w14:paraId="03A126F7" w14:textId="586084C1" w:rsidR="00936B79" w:rsidRDefault="00936B79" w:rsidP="00F800A8">
      <w:pPr>
        <w:ind w:firstLine="0"/>
      </w:pPr>
      <w:r>
        <w:rPr>
          <w:noProof/>
          <w:lang w:eastAsia="en-US"/>
        </w:rPr>
        <w:lastRenderedPageBreak/>
        <w:drawing>
          <wp:inline distT="0" distB="0" distL="0" distR="0" wp14:anchorId="09D1D4B5" wp14:editId="5D2AA1A2">
            <wp:extent cx="5943600" cy="1714500"/>
            <wp:effectExtent l="0" t="0" r="0" b="12700"/>
            <wp:docPr id="19" name="Picture 19" descr="Macintosh HD:Users:basantarai:Downloads:PRIM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basantarai:Downloads:PRIMAR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7997F" w14:textId="061AD34C" w:rsidR="00936B79" w:rsidRDefault="00936B79" w:rsidP="00F800A8">
      <w:pPr>
        <w:ind w:firstLine="0"/>
      </w:pPr>
      <w:r>
        <w:rPr>
          <w:noProof/>
          <w:lang w:eastAsia="en-US"/>
        </w:rPr>
        <w:drawing>
          <wp:inline distT="0" distB="0" distL="0" distR="0" wp14:anchorId="76A64B1B" wp14:editId="2B841B5F">
            <wp:extent cx="4329430" cy="2072005"/>
            <wp:effectExtent l="0" t="0" r="0" b="10795"/>
            <wp:docPr id="20" name="Picture 20" descr="Macintosh HD:Users:basantarai:Downloads:COMPO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basantarai:Downloads:COMPOSIT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86837" w14:textId="77777777" w:rsidR="00936B79" w:rsidRDefault="00936B79" w:rsidP="00F800A8">
      <w:pPr>
        <w:ind w:firstLine="0"/>
      </w:pPr>
    </w:p>
    <w:p w14:paraId="4ED92EE8" w14:textId="77777777" w:rsidR="00F800A8" w:rsidRDefault="00F800A8" w:rsidP="00F800A8">
      <w:pPr>
        <w:ind w:firstLine="0"/>
      </w:pPr>
    </w:p>
    <w:p w14:paraId="7CE95B03" w14:textId="77777777" w:rsidR="00F800A8" w:rsidRDefault="00F800A8" w:rsidP="00F800A8">
      <w:pPr>
        <w:ind w:firstLine="0"/>
      </w:pPr>
      <w:r>
        <w:t xml:space="preserve">insert into </w:t>
      </w:r>
      <w:proofErr w:type="spellStart"/>
      <w:r>
        <w:t>Book_By_Author</w:t>
      </w:r>
      <w:proofErr w:type="spellEnd"/>
    </w:p>
    <w:p w14:paraId="1F556F0A" w14:textId="77777777" w:rsidR="00F800A8" w:rsidRDefault="00F800A8" w:rsidP="00F800A8">
      <w:pPr>
        <w:ind w:firstLine="0"/>
      </w:pPr>
      <w:proofErr w:type="gramStart"/>
      <w:r>
        <w:t>Values(</w:t>
      </w:r>
      <w:proofErr w:type="gramEnd"/>
      <w:r>
        <w:t>'1001','2001');</w:t>
      </w:r>
    </w:p>
    <w:p w14:paraId="2B918A4E" w14:textId="77777777" w:rsidR="00F800A8" w:rsidRDefault="00F800A8" w:rsidP="00F800A8">
      <w:pPr>
        <w:ind w:firstLine="0"/>
      </w:pPr>
    </w:p>
    <w:p w14:paraId="0973AA9B" w14:textId="77777777" w:rsidR="00F800A8" w:rsidRDefault="00F800A8" w:rsidP="00F800A8">
      <w:pPr>
        <w:ind w:firstLine="0"/>
      </w:pPr>
      <w:r>
        <w:t xml:space="preserve">insert into </w:t>
      </w:r>
      <w:proofErr w:type="spellStart"/>
      <w:r>
        <w:t>Book_By_Author</w:t>
      </w:r>
      <w:proofErr w:type="spellEnd"/>
    </w:p>
    <w:p w14:paraId="3564AEBC" w14:textId="77777777" w:rsidR="00F800A8" w:rsidRDefault="00F800A8" w:rsidP="00F800A8">
      <w:pPr>
        <w:ind w:firstLine="0"/>
      </w:pPr>
      <w:proofErr w:type="gramStart"/>
      <w:r>
        <w:t>Values(</w:t>
      </w:r>
      <w:proofErr w:type="gramEnd"/>
      <w:r>
        <w:t>'1002','2002');</w:t>
      </w:r>
    </w:p>
    <w:p w14:paraId="72904580" w14:textId="77777777" w:rsidR="00F800A8" w:rsidRDefault="00F800A8" w:rsidP="00F800A8">
      <w:pPr>
        <w:ind w:firstLine="0"/>
      </w:pPr>
    </w:p>
    <w:p w14:paraId="23C72C39" w14:textId="77777777" w:rsidR="00F800A8" w:rsidRDefault="00F800A8" w:rsidP="00F800A8">
      <w:pPr>
        <w:ind w:firstLine="0"/>
      </w:pPr>
      <w:r>
        <w:t xml:space="preserve">insert into </w:t>
      </w:r>
      <w:proofErr w:type="spellStart"/>
      <w:r>
        <w:t>Book_By_Author</w:t>
      </w:r>
      <w:proofErr w:type="spellEnd"/>
    </w:p>
    <w:p w14:paraId="2AF84FC4" w14:textId="77777777" w:rsidR="00F800A8" w:rsidRDefault="00F800A8" w:rsidP="00F800A8">
      <w:pPr>
        <w:ind w:firstLine="0"/>
      </w:pPr>
      <w:proofErr w:type="gramStart"/>
      <w:r>
        <w:t>Values(</w:t>
      </w:r>
      <w:proofErr w:type="gramEnd"/>
      <w:r>
        <w:t>'1003','2003');</w:t>
      </w:r>
    </w:p>
    <w:p w14:paraId="1318C981" w14:textId="77777777" w:rsidR="00F800A8" w:rsidRDefault="00F800A8" w:rsidP="00F800A8">
      <w:pPr>
        <w:ind w:firstLine="0"/>
      </w:pPr>
    </w:p>
    <w:p w14:paraId="38F70F4A" w14:textId="77777777" w:rsidR="00F800A8" w:rsidRDefault="00F800A8" w:rsidP="00F800A8">
      <w:pPr>
        <w:ind w:firstLine="0"/>
      </w:pPr>
      <w:r>
        <w:t xml:space="preserve">insert into </w:t>
      </w:r>
      <w:proofErr w:type="spellStart"/>
      <w:r>
        <w:t>Book_By_Author</w:t>
      </w:r>
      <w:proofErr w:type="spellEnd"/>
    </w:p>
    <w:p w14:paraId="791250E9" w14:textId="77777777" w:rsidR="00F800A8" w:rsidRDefault="00F800A8" w:rsidP="00F800A8">
      <w:pPr>
        <w:ind w:firstLine="0"/>
      </w:pPr>
      <w:proofErr w:type="gramStart"/>
      <w:r>
        <w:lastRenderedPageBreak/>
        <w:t>Values(</w:t>
      </w:r>
      <w:proofErr w:type="gramEnd"/>
      <w:r>
        <w:t>'1004','2004');</w:t>
      </w:r>
      <w:r>
        <w:tab/>
      </w:r>
    </w:p>
    <w:p w14:paraId="4EB70257" w14:textId="77777777" w:rsidR="001133F1" w:rsidRDefault="001133F1" w:rsidP="00F800A8">
      <w:pPr>
        <w:ind w:firstLine="0"/>
      </w:pPr>
    </w:p>
    <w:p w14:paraId="5DE19BA5" w14:textId="77777777" w:rsidR="00F800A8" w:rsidRDefault="00F800A8" w:rsidP="00F800A8">
      <w:pPr>
        <w:ind w:firstLine="0"/>
      </w:pPr>
      <w:r>
        <w:t>CREATE TABLE AUTHOR</w:t>
      </w:r>
    </w:p>
    <w:p w14:paraId="331CF331" w14:textId="77777777" w:rsidR="00F800A8" w:rsidRDefault="00F800A8" w:rsidP="00F800A8">
      <w:pPr>
        <w:ind w:firstLine="0"/>
      </w:pPr>
      <w:r>
        <w:t>(</w:t>
      </w:r>
    </w:p>
    <w:p w14:paraId="78AA6801" w14:textId="77777777" w:rsidR="00F800A8" w:rsidRDefault="00F800A8" w:rsidP="00F800A8">
      <w:pPr>
        <w:ind w:firstLine="0"/>
      </w:pPr>
      <w:r>
        <w:tab/>
      </w:r>
      <w:proofErr w:type="spellStart"/>
      <w:r>
        <w:t>Author_id</w:t>
      </w:r>
      <w:proofErr w:type="spellEnd"/>
      <w:r>
        <w:t xml:space="preserve"> NUMBER,</w:t>
      </w:r>
    </w:p>
    <w:p w14:paraId="3C64D9F6" w14:textId="77777777" w:rsidR="00F800A8" w:rsidRDefault="00F800A8" w:rsidP="00F800A8">
      <w:pPr>
        <w:ind w:firstLine="0"/>
      </w:pPr>
      <w:r>
        <w:tab/>
        <w:t xml:space="preserve">FirstName </w:t>
      </w:r>
      <w:proofErr w:type="gramStart"/>
      <w:r>
        <w:t>VARCHAR(</w:t>
      </w:r>
      <w:proofErr w:type="gramEnd"/>
      <w:r>
        <w:t>30),</w:t>
      </w:r>
    </w:p>
    <w:p w14:paraId="040A85EB" w14:textId="77777777" w:rsidR="00F800A8" w:rsidRDefault="00F800A8" w:rsidP="00F800A8">
      <w:pPr>
        <w:ind w:firstLine="0"/>
      </w:pPr>
      <w:r>
        <w:tab/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14:paraId="22C029CB" w14:textId="77777777" w:rsidR="00F800A8" w:rsidRDefault="00F800A8" w:rsidP="00F800A8">
      <w:pPr>
        <w:ind w:firstLine="0"/>
      </w:pPr>
      <w:r>
        <w:t xml:space="preserve">) </w:t>
      </w:r>
    </w:p>
    <w:p w14:paraId="411004AC" w14:textId="77777777" w:rsidR="00F800A8" w:rsidRDefault="001133F1" w:rsidP="00F800A8">
      <w:pPr>
        <w:ind w:firstLine="0"/>
      </w:pPr>
      <w:r w:rsidRPr="001133F1">
        <w:rPr>
          <w:noProof/>
          <w:lang w:eastAsia="en-US"/>
        </w:rPr>
        <w:drawing>
          <wp:inline distT="0" distB="0" distL="0" distR="0" wp14:anchorId="34E65795" wp14:editId="03BABCFC">
            <wp:extent cx="4948518" cy="4294101"/>
            <wp:effectExtent l="0" t="0" r="5080" b="0"/>
            <wp:docPr id="10" name="Picture 10" descr="E:\auth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autho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596" cy="429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00F9B" w14:textId="77777777" w:rsidR="00F800A8" w:rsidRDefault="00F800A8" w:rsidP="00F800A8">
      <w:pPr>
        <w:ind w:firstLine="0"/>
      </w:pPr>
      <w:r>
        <w:t>insert into author</w:t>
      </w:r>
    </w:p>
    <w:p w14:paraId="17B36DF9" w14:textId="77777777" w:rsidR="00F800A8" w:rsidRDefault="00F800A8" w:rsidP="00F800A8">
      <w:pPr>
        <w:ind w:firstLine="0"/>
      </w:pPr>
      <w:r>
        <w:t>Values('1001','Yash','Mistry');</w:t>
      </w:r>
    </w:p>
    <w:p w14:paraId="598EB9EE" w14:textId="77777777" w:rsidR="00F800A8" w:rsidRDefault="00F800A8" w:rsidP="00F800A8">
      <w:pPr>
        <w:ind w:firstLine="0"/>
      </w:pPr>
    </w:p>
    <w:p w14:paraId="537FBC72" w14:textId="77777777" w:rsidR="00F800A8" w:rsidRDefault="00F800A8" w:rsidP="00F800A8">
      <w:pPr>
        <w:ind w:firstLine="0"/>
      </w:pPr>
      <w:r>
        <w:lastRenderedPageBreak/>
        <w:t>insert into author</w:t>
      </w:r>
    </w:p>
    <w:p w14:paraId="666D4B36" w14:textId="77777777" w:rsidR="00F800A8" w:rsidRDefault="00F800A8" w:rsidP="00F800A8">
      <w:pPr>
        <w:ind w:firstLine="0"/>
      </w:pPr>
      <w:r>
        <w:t>Values('1002','Amit','Patel');</w:t>
      </w:r>
    </w:p>
    <w:p w14:paraId="09EB42BE" w14:textId="77777777" w:rsidR="00F800A8" w:rsidRDefault="00F800A8" w:rsidP="00F800A8">
      <w:pPr>
        <w:ind w:firstLine="0"/>
      </w:pPr>
    </w:p>
    <w:p w14:paraId="216C2A9F" w14:textId="77777777" w:rsidR="00F800A8" w:rsidRDefault="00F800A8" w:rsidP="00F800A8">
      <w:pPr>
        <w:ind w:firstLine="0"/>
      </w:pPr>
      <w:r>
        <w:t>insert into author</w:t>
      </w:r>
    </w:p>
    <w:p w14:paraId="4DABE70F" w14:textId="77777777" w:rsidR="00F800A8" w:rsidRDefault="00F800A8" w:rsidP="00F800A8">
      <w:pPr>
        <w:ind w:firstLine="0"/>
      </w:pPr>
      <w:r>
        <w:t>Values('1003','Devid','Rajpara');</w:t>
      </w:r>
    </w:p>
    <w:p w14:paraId="56CC075C" w14:textId="77777777" w:rsidR="00F800A8" w:rsidRDefault="00F800A8" w:rsidP="00F800A8">
      <w:pPr>
        <w:ind w:firstLine="0"/>
      </w:pPr>
    </w:p>
    <w:p w14:paraId="6C433740" w14:textId="77777777" w:rsidR="00F800A8" w:rsidRDefault="00F800A8" w:rsidP="00F800A8">
      <w:pPr>
        <w:ind w:firstLine="0"/>
      </w:pPr>
      <w:r>
        <w:t>insert into author</w:t>
      </w:r>
    </w:p>
    <w:p w14:paraId="69AB827E" w14:textId="77777777" w:rsidR="00F800A8" w:rsidRDefault="00F800A8" w:rsidP="001133F1">
      <w:pPr>
        <w:ind w:firstLine="0"/>
      </w:pPr>
      <w:r>
        <w:t>Values('1004','Birju','Mistry');</w:t>
      </w:r>
    </w:p>
    <w:p w14:paraId="73B9F982" w14:textId="77777777" w:rsidR="00F800A8" w:rsidRDefault="00F800A8" w:rsidP="00F800A8">
      <w:pPr>
        <w:ind w:firstLine="0"/>
      </w:pPr>
    </w:p>
    <w:p w14:paraId="40A5D2FB" w14:textId="77777777" w:rsidR="00F800A8" w:rsidRDefault="008234B6" w:rsidP="00F800A8">
      <w:pPr>
        <w:pStyle w:val="ListParagraph"/>
        <w:numPr>
          <w:ilvl w:val="1"/>
          <w:numId w:val="12"/>
        </w:numPr>
      </w:pPr>
      <w:r>
        <w:t xml:space="preserve"> Create Join</w:t>
      </w:r>
    </w:p>
    <w:p w14:paraId="349BD09C" w14:textId="77777777" w:rsidR="008234B6" w:rsidRPr="008234B6" w:rsidRDefault="008234B6" w:rsidP="00823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</w:p>
    <w:p w14:paraId="589EB9F3" w14:textId="77777777" w:rsidR="008234B6" w:rsidRPr="008234B6" w:rsidRDefault="008234B6" w:rsidP="00823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8234B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Select </w:t>
      </w:r>
      <w:proofErr w:type="spellStart"/>
      <w:proofErr w:type="gramStart"/>
      <w:r w:rsidRPr="008234B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member.lastname</w:t>
      </w:r>
      <w:proofErr w:type="spellEnd"/>
      <w:proofErr w:type="gramEnd"/>
      <w:r w:rsidRPr="008234B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|| ',' || </w:t>
      </w:r>
      <w:proofErr w:type="spellStart"/>
      <w:r w:rsidRPr="008234B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member.firstname</w:t>
      </w:r>
      <w:proofErr w:type="spellEnd"/>
      <w:r w:rsidRPr="008234B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member,</w:t>
      </w:r>
    </w:p>
    <w:p w14:paraId="5C5091D7" w14:textId="77777777" w:rsidR="008234B6" w:rsidRPr="008234B6" w:rsidRDefault="008234B6" w:rsidP="00823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proofErr w:type="gramStart"/>
      <w:r w:rsidRPr="008234B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membership.membershiptype</w:t>
      </w:r>
      <w:proofErr w:type="spellEnd"/>
      <w:proofErr w:type="gramEnd"/>
      <w:r w:rsidRPr="008234B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membership, </w:t>
      </w:r>
      <w:proofErr w:type="spellStart"/>
      <w:r w:rsidRPr="008234B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borrowed_transaction.transaction_Id</w:t>
      </w:r>
      <w:proofErr w:type="spellEnd"/>
      <w:r w:rsidRPr="008234B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</w:t>
      </w:r>
      <w:proofErr w:type="spellStart"/>
      <w:r w:rsidRPr="008234B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borrowed_transaction</w:t>
      </w:r>
      <w:proofErr w:type="spellEnd"/>
    </w:p>
    <w:p w14:paraId="19F7DAE5" w14:textId="77777777" w:rsidR="008234B6" w:rsidRPr="008234B6" w:rsidRDefault="008234B6" w:rsidP="00823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8234B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from </w:t>
      </w:r>
      <w:proofErr w:type="spellStart"/>
      <w:proofErr w:type="gramStart"/>
      <w:r w:rsidRPr="008234B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member,membership</w:t>
      </w:r>
      <w:proofErr w:type="gramEnd"/>
      <w:r w:rsidRPr="008234B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,borrowed_transaction</w:t>
      </w:r>
      <w:proofErr w:type="spellEnd"/>
    </w:p>
    <w:p w14:paraId="54954B59" w14:textId="77777777" w:rsidR="008234B6" w:rsidRPr="008234B6" w:rsidRDefault="008234B6" w:rsidP="00823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8234B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where </w:t>
      </w:r>
      <w:proofErr w:type="spellStart"/>
      <w:proofErr w:type="gramStart"/>
      <w:r w:rsidRPr="008234B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member.member</w:t>
      </w:r>
      <w:proofErr w:type="gramEnd"/>
      <w:r w:rsidRPr="008234B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_id</w:t>
      </w:r>
      <w:proofErr w:type="spellEnd"/>
      <w:r w:rsidRPr="008234B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</w:t>
      </w:r>
      <w:proofErr w:type="spellStart"/>
      <w:r w:rsidRPr="008234B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membership.membership_id</w:t>
      </w:r>
      <w:proofErr w:type="spellEnd"/>
    </w:p>
    <w:p w14:paraId="7E786C18" w14:textId="77777777" w:rsidR="008234B6" w:rsidRPr="008234B6" w:rsidRDefault="008234B6" w:rsidP="00823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8234B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AND </w:t>
      </w:r>
      <w:proofErr w:type="spellStart"/>
      <w:proofErr w:type="gramStart"/>
      <w:r w:rsidRPr="008234B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member.membership</w:t>
      </w:r>
      <w:proofErr w:type="gramEnd"/>
      <w:r w:rsidRPr="008234B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_id</w:t>
      </w:r>
      <w:proofErr w:type="spellEnd"/>
      <w:r w:rsidRPr="008234B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</w:t>
      </w:r>
      <w:proofErr w:type="spellStart"/>
      <w:r w:rsidRPr="008234B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borrowed_transaction.transaction_id</w:t>
      </w:r>
      <w:proofErr w:type="spellEnd"/>
      <w:r w:rsidRPr="008234B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;</w:t>
      </w:r>
    </w:p>
    <w:p w14:paraId="6CD7E1F5" w14:textId="77777777" w:rsidR="008234B6" w:rsidRDefault="008234B6" w:rsidP="008234B6">
      <w:pPr>
        <w:ind w:firstLine="0"/>
      </w:pPr>
    </w:p>
    <w:p w14:paraId="31045CFB" w14:textId="45421841" w:rsidR="008234B6" w:rsidRDefault="008234B6" w:rsidP="00F800A8">
      <w:pPr>
        <w:pStyle w:val="ListParagraph"/>
        <w:numPr>
          <w:ilvl w:val="1"/>
          <w:numId w:val="12"/>
        </w:numPr>
      </w:pPr>
      <w:r>
        <w:t xml:space="preserve"> Create View</w:t>
      </w:r>
      <w:r w:rsidR="009E3D6D">
        <w:rPr>
          <w:noProof/>
          <w:lang w:eastAsia="en-US"/>
        </w:rPr>
        <w:drawing>
          <wp:inline distT="0" distB="0" distL="0" distR="0" wp14:anchorId="7699F6BE" wp14:editId="2A100FFD">
            <wp:extent cx="5943600" cy="2828925"/>
            <wp:effectExtent l="0" t="0" r="0" b="0"/>
            <wp:docPr id="7" name="Picture 7" descr="Macintosh HD:Users:basantarai:Downloads: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asantarai:Downloads:VIEW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67981" w14:textId="4D0E0102" w:rsidR="009E3D6D" w:rsidRDefault="009E3D6D" w:rsidP="009E3D6D"/>
    <w:p w14:paraId="0F6FCF18" w14:textId="77777777" w:rsidR="00961121" w:rsidRDefault="00961121" w:rsidP="00961121">
      <w:pPr>
        <w:pStyle w:val="ListParagraph"/>
        <w:ind w:left="1080"/>
      </w:pPr>
    </w:p>
    <w:p w14:paraId="4F689140" w14:textId="77777777" w:rsidR="00E15BF1" w:rsidRDefault="00E15BF1" w:rsidP="00F800A8">
      <w:pPr>
        <w:pStyle w:val="ListParagraph"/>
        <w:numPr>
          <w:ilvl w:val="1"/>
          <w:numId w:val="12"/>
        </w:numPr>
      </w:pPr>
      <w:r>
        <w:t xml:space="preserve"> Create</w:t>
      </w:r>
      <w:r w:rsidR="00695A58">
        <w:t xml:space="preserve"> Synonym</w:t>
      </w:r>
    </w:p>
    <w:p w14:paraId="799933AA" w14:textId="77777777" w:rsidR="00695A58" w:rsidRDefault="00695A58" w:rsidP="00695A58"/>
    <w:p w14:paraId="056004C9" w14:textId="77777777" w:rsidR="00695A58" w:rsidRDefault="00695A58" w:rsidP="00695A58">
      <w:r>
        <w:rPr>
          <w:noProof/>
          <w:lang w:eastAsia="en-US"/>
        </w:rPr>
        <w:drawing>
          <wp:inline distT="0" distB="0" distL="0" distR="0" wp14:anchorId="2DF0B876" wp14:editId="06E14117">
            <wp:extent cx="5162550" cy="2847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4898" w14:textId="77777777" w:rsidR="00E15BF1" w:rsidRDefault="00E15BF1" w:rsidP="00F800A8">
      <w:pPr>
        <w:pStyle w:val="ListParagraph"/>
        <w:numPr>
          <w:ilvl w:val="1"/>
          <w:numId w:val="12"/>
        </w:numPr>
      </w:pPr>
      <w:r>
        <w:t xml:space="preserve">Create </w:t>
      </w:r>
      <w:r w:rsidR="00532AE1">
        <w:t>Index</w:t>
      </w:r>
    </w:p>
    <w:p w14:paraId="6C81C42F" w14:textId="77777777" w:rsidR="00695A58" w:rsidRDefault="00532AE1" w:rsidP="00532AE1">
      <w:pPr>
        <w:pStyle w:val="ListParagraph"/>
        <w:ind w:left="1080"/>
      </w:pPr>
      <w:r>
        <w:rPr>
          <w:noProof/>
          <w:lang w:eastAsia="en-US"/>
        </w:rPr>
        <w:drawing>
          <wp:inline distT="0" distB="0" distL="0" distR="0" wp14:anchorId="0A8AC801" wp14:editId="09278E22">
            <wp:extent cx="466725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3E87" w14:textId="77777777" w:rsidR="00695A58" w:rsidRDefault="00695A58" w:rsidP="00695A58"/>
    <w:p w14:paraId="267B99D6" w14:textId="77777777" w:rsidR="00695A58" w:rsidRDefault="00695A58" w:rsidP="00F800A8">
      <w:pPr>
        <w:pStyle w:val="ListParagraph"/>
        <w:numPr>
          <w:ilvl w:val="1"/>
          <w:numId w:val="12"/>
        </w:numPr>
      </w:pPr>
      <w:r>
        <w:t xml:space="preserve"> Create</w:t>
      </w:r>
      <w:r w:rsidR="00532AE1">
        <w:t xml:space="preserve"> Sequence</w:t>
      </w:r>
    </w:p>
    <w:p w14:paraId="6EC96395" w14:textId="77777777" w:rsidR="00532AE1" w:rsidRDefault="00532AE1" w:rsidP="00532AE1">
      <w:pPr>
        <w:pStyle w:val="ListParagraph"/>
        <w:ind w:left="1080"/>
      </w:pPr>
      <w:r>
        <w:rPr>
          <w:noProof/>
          <w:lang w:eastAsia="en-US"/>
        </w:rPr>
        <w:lastRenderedPageBreak/>
        <w:drawing>
          <wp:inline distT="0" distB="0" distL="0" distR="0" wp14:anchorId="4D845191" wp14:editId="683A0FC0">
            <wp:extent cx="2476500" cy="2371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CAD3" w14:textId="5D6B3522" w:rsidR="009E3D6D" w:rsidRDefault="009E3D6D" w:rsidP="009E3D6D">
      <w:pPr>
        <w:pStyle w:val="ListParagraph"/>
        <w:numPr>
          <w:ilvl w:val="1"/>
          <w:numId w:val="12"/>
        </w:numPr>
      </w:pPr>
      <w:r>
        <w:t>Create Procedure</w:t>
      </w:r>
      <w:r>
        <w:rPr>
          <w:noProof/>
          <w:lang w:eastAsia="en-US"/>
        </w:rPr>
        <w:drawing>
          <wp:inline distT="0" distB="0" distL="0" distR="0" wp14:anchorId="3A4AFB65" wp14:editId="6225C108">
            <wp:extent cx="5943600" cy="2986405"/>
            <wp:effectExtent l="0" t="0" r="0" b="10795"/>
            <wp:docPr id="17" name="Picture 17" descr="Macintosh HD:Users:basantarai:Downloads:CUNT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basantarai:Downloads:CUNTIA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9254B" w14:textId="77777777" w:rsidR="009E3D6D" w:rsidRDefault="009E3D6D" w:rsidP="009E3D6D"/>
    <w:p w14:paraId="5984CA86" w14:textId="267B7005" w:rsidR="009E3D6D" w:rsidRDefault="009E3D6D" w:rsidP="009E3D6D"/>
    <w:p w14:paraId="77C945D5" w14:textId="415ADF66" w:rsidR="009E3D6D" w:rsidRDefault="009E3D6D" w:rsidP="009E3D6D">
      <w:pPr>
        <w:pStyle w:val="ListParagraph"/>
        <w:numPr>
          <w:ilvl w:val="1"/>
          <w:numId w:val="12"/>
        </w:numPr>
      </w:pPr>
      <w:r>
        <w:t>Create Function</w:t>
      </w:r>
    </w:p>
    <w:p w14:paraId="53683EA6" w14:textId="30524B53" w:rsidR="009E3D6D" w:rsidRDefault="009E3D6D" w:rsidP="009E3D6D">
      <w:r>
        <w:rPr>
          <w:noProof/>
          <w:lang w:eastAsia="en-US"/>
        </w:rPr>
        <w:lastRenderedPageBreak/>
        <w:drawing>
          <wp:inline distT="0" distB="0" distL="0" distR="0" wp14:anchorId="6020811F" wp14:editId="68CA0251">
            <wp:extent cx="5943600" cy="3057525"/>
            <wp:effectExtent l="0" t="0" r="0" b="0"/>
            <wp:docPr id="16" name="Picture 16" descr="Macintosh HD:Users:basantarai:Downloads:PROCED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basantarai:Downloads:PROCEDUR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8EE81" w14:textId="77777777" w:rsidR="009E3D6D" w:rsidRDefault="009E3D6D" w:rsidP="009E3D6D"/>
    <w:p w14:paraId="6D5FB325" w14:textId="77777777" w:rsidR="009E3D6D" w:rsidRDefault="009E3D6D" w:rsidP="009E3D6D"/>
    <w:p w14:paraId="0B688B61" w14:textId="77777777" w:rsidR="009E3D6D" w:rsidRDefault="009E3D6D" w:rsidP="009E3D6D"/>
    <w:p w14:paraId="3EFE37DA" w14:textId="77777777" w:rsidR="008234B6" w:rsidRDefault="008234B6" w:rsidP="008234B6">
      <w:pPr>
        <w:ind w:left="720" w:firstLine="0"/>
      </w:pPr>
    </w:p>
    <w:p w14:paraId="39B16F40" w14:textId="77777777" w:rsidR="008234B6" w:rsidRDefault="008234B6" w:rsidP="008234B6">
      <w:pPr>
        <w:pStyle w:val="Heading1"/>
        <w:numPr>
          <w:ilvl w:val="0"/>
          <w:numId w:val="12"/>
        </w:numPr>
        <w:jc w:val="left"/>
      </w:pPr>
      <w:r>
        <w:t>Conclusion</w:t>
      </w:r>
    </w:p>
    <w:p w14:paraId="4497B791" w14:textId="73159C75" w:rsidR="00130B5E" w:rsidRPr="00130B5E" w:rsidRDefault="00130B5E" w:rsidP="00130B5E">
      <w:r>
        <w:t xml:space="preserve">In </w:t>
      </w:r>
      <w:proofErr w:type="gramStart"/>
      <w:r w:rsidR="00586F52">
        <w:t>conclusion ,</w:t>
      </w:r>
      <w:proofErr w:type="gramEnd"/>
      <w:r w:rsidR="00586F52">
        <w:t xml:space="preserve"> this second ASSIGNMENT helped</w:t>
      </w:r>
      <w:r>
        <w:t xml:space="preserve"> us to create different table along with </w:t>
      </w:r>
      <w:r w:rsidR="000C7468">
        <w:t xml:space="preserve">inserting </w:t>
      </w:r>
      <w:r>
        <w:t xml:space="preserve">composite keys and </w:t>
      </w:r>
      <w:r w:rsidR="0098501F">
        <w:t xml:space="preserve"> joining different tables. </w:t>
      </w:r>
      <w:proofErr w:type="gramStart"/>
      <w:r w:rsidR="0098501F">
        <w:t>Simil</w:t>
      </w:r>
      <w:r w:rsidR="009715D3">
        <w:t>arly</w:t>
      </w:r>
      <w:proofErr w:type="gramEnd"/>
      <w:r w:rsidR="009715D3">
        <w:t xml:space="preserve"> it also helped us to familiar with PL/SQL commands where we have implemented</w:t>
      </w:r>
      <w:r>
        <w:t xml:space="preserve"> </w:t>
      </w:r>
      <w:r w:rsidR="0098501F">
        <w:t>procedures</w:t>
      </w:r>
      <w:r>
        <w:t xml:space="preserve"> and func</w:t>
      </w:r>
      <w:r w:rsidR="009715D3">
        <w:t xml:space="preserve">tions in the assignment. </w:t>
      </w:r>
    </w:p>
    <w:p w14:paraId="6705C7E9" w14:textId="77777777" w:rsidR="008234B6" w:rsidRDefault="008234B6" w:rsidP="008234B6">
      <w:pPr>
        <w:ind w:left="720" w:firstLine="0"/>
      </w:pPr>
    </w:p>
    <w:p w14:paraId="63D3116E" w14:textId="77777777" w:rsidR="008234B6" w:rsidRDefault="008234B6" w:rsidP="008234B6">
      <w:pPr>
        <w:ind w:left="720" w:firstLine="0"/>
      </w:pPr>
    </w:p>
    <w:p w14:paraId="3350965B" w14:textId="77777777" w:rsidR="008234B6" w:rsidRDefault="008234B6" w:rsidP="008234B6">
      <w:pPr>
        <w:ind w:left="720" w:firstLine="0"/>
      </w:pPr>
    </w:p>
    <w:p w14:paraId="35A50264" w14:textId="77777777" w:rsidR="008234B6" w:rsidRDefault="008234B6" w:rsidP="008234B6">
      <w:pPr>
        <w:ind w:left="720" w:firstLine="0"/>
      </w:pPr>
    </w:p>
    <w:p w14:paraId="16598E4C" w14:textId="77777777" w:rsidR="008234B6" w:rsidRDefault="008234B6" w:rsidP="008234B6"/>
    <w:p w14:paraId="1F09FE2A" w14:textId="54621F94" w:rsidR="004D6B86" w:rsidRDefault="004D6B86" w:rsidP="00313268"/>
    <w:sectPr w:rsidR="004D6B86">
      <w:headerReference w:type="default" r:id="rId27"/>
      <w:headerReference w:type="first" r:id="rId28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E7043" w14:textId="77777777" w:rsidR="00183C3C" w:rsidRDefault="00183C3C">
      <w:pPr>
        <w:spacing w:line="240" w:lineRule="auto"/>
      </w:pPr>
      <w:r>
        <w:separator/>
      </w:r>
    </w:p>
    <w:p w14:paraId="1545BB25" w14:textId="77777777" w:rsidR="00183C3C" w:rsidRDefault="00183C3C"/>
  </w:endnote>
  <w:endnote w:type="continuationSeparator" w:id="0">
    <w:p w14:paraId="5B37D201" w14:textId="77777777" w:rsidR="00183C3C" w:rsidRDefault="00183C3C">
      <w:pPr>
        <w:spacing w:line="240" w:lineRule="auto"/>
      </w:pPr>
      <w:r>
        <w:continuationSeparator/>
      </w:r>
    </w:p>
    <w:p w14:paraId="078063D5" w14:textId="77777777" w:rsidR="00183C3C" w:rsidRDefault="00183C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EDAF8" w14:textId="77777777" w:rsidR="00183C3C" w:rsidRDefault="00183C3C">
      <w:pPr>
        <w:spacing w:line="240" w:lineRule="auto"/>
      </w:pPr>
      <w:r>
        <w:separator/>
      </w:r>
    </w:p>
    <w:p w14:paraId="6E230AD9" w14:textId="77777777" w:rsidR="00183C3C" w:rsidRDefault="00183C3C"/>
  </w:footnote>
  <w:footnote w:type="continuationSeparator" w:id="0">
    <w:p w14:paraId="06748179" w14:textId="77777777" w:rsidR="00183C3C" w:rsidRDefault="00183C3C">
      <w:pPr>
        <w:spacing w:line="240" w:lineRule="auto"/>
      </w:pPr>
      <w:r>
        <w:continuationSeparator/>
      </w:r>
    </w:p>
    <w:p w14:paraId="3E97BC8C" w14:textId="77777777" w:rsidR="00183C3C" w:rsidRDefault="00183C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9E3D6D" w14:paraId="4E180B99" w14:textId="77777777">
      <w:tc>
        <w:tcPr>
          <w:tcW w:w="8280" w:type="dxa"/>
        </w:tcPr>
        <w:p w14:paraId="2C0385F9" w14:textId="77777777" w:rsidR="009E3D6D" w:rsidRPr="00170521" w:rsidRDefault="00183C3C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</w:sdtPr>
            <w:sdtEndPr/>
            <w:sdtContent>
              <w:r w:rsidR="009E3D6D">
                <w:t>LIBRARY MANAGEMENT SYSTEM</w:t>
              </w:r>
            </w:sdtContent>
          </w:sdt>
        </w:p>
      </w:tc>
      <w:tc>
        <w:tcPr>
          <w:tcW w:w="1080" w:type="dxa"/>
        </w:tcPr>
        <w:p w14:paraId="1E376485" w14:textId="77777777" w:rsidR="009E3D6D" w:rsidRDefault="009E3D6D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715D3"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</w:tc>
    </w:tr>
  </w:tbl>
  <w:p w14:paraId="0B81B8CA" w14:textId="77777777" w:rsidR="009E3D6D" w:rsidRDefault="009E3D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9E3D6D" w14:paraId="2943A3DD" w14:textId="77777777">
      <w:tc>
        <w:tcPr>
          <w:tcW w:w="8280" w:type="dxa"/>
        </w:tcPr>
        <w:p w14:paraId="6EBBCB91" w14:textId="77777777" w:rsidR="009E3D6D" w:rsidRPr="009F0414" w:rsidRDefault="009E3D6D" w:rsidP="003D5BAD">
          <w:pPr>
            <w:pStyle w:val="Header"/>
          </w:pPr>
          <w:r>
            <w:t xml:space="preserve">Running head: </w:t>
          </w:r>
          <w:sdt>
            <w:sdtPr>
              <w:alias w:val="Enter shortened title:"/>
              <w:tag w:val="Enter shortened title:"/>
              <w:id w:val="-211583021"/>
            </w:sdtPr>
            <w:sdtEndPr/>
            <w:sdtContent>
              <w:r>
                <w:t>LIBRARY MANAGEMENT SYSTEM</w:t>
              </w:r>
            </w:sdtContent>
          </w:sdt>
        </w:p>
      </w:tc>
      <w:tc>
        <w:tcPr>
          <w:tcW w:w="1080" w:type="dxa"/>
        </w:tcPr>
        <w:p w14:paraId="357D76CF" w14:textId="77777777" w:rsidR="009E3D6D" w:rsidRDefault="009E3D6D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86F52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22F225C3" w14:textId="77777777" w:rsidR="009E3D6D" w:rsidRDefault="009E3D6D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07F35A5"/>
    <w:multiLevelType w:val="hybridMultilevel"/>
    <w:tmpl w:val="6408F8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8094441"/>
    <w:multiLevelType w:val="multilevel"/>
    <w:tmpl w:val="E8ACC6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000000" w:themeColor="text1"/>
        <w:sz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Theme="majorHAnsi" w:eastAsiaTheme="majorEastAsia" w:hAnsiTheme="majorHAnsi" w:cstheme="majorBidi" w:hint="default"/>
        <w:color w:val="000000" w:themeColor="text1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asciiTheme="majorHAnsi" w:eastAsiaTheme="majorEastAsia" w:hAnsiTheme="majorHAnsi" w:cstheme="majorBidi" w:hint="default"/>
        <w:color w:val="000000" w:themeColor="text1"/>
        <w:sz w:val="24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Theme="majorHAnsi" w:eastAsiaTheme="majorEastAsia" w:hAnsiTheme="majorHAnsi" w:cstheme="majorBidi" w:hint="default"/>
        <w:color w:val="000000" w:themeColor="text1"/>
        <w:sz w:val="24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asciiTheme="majorHAnsi" w:eastAsiaTheme="majorEastAsia" w:hAnsiTheme="majorHAnsi" w:cstheme="majorBidi" w:hint="default"/>
        <w:color w:val="000000" w:themeColor="text1"/>
        <w:sz w:val="24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asciiTheme="majorHAnsi" w:eastAsiaTheme="majorEastAsia" w:hAnsiTheme="majorHAnsi" w:cstheme="majorBidi" w:hint="default"/>
        <w:color w:val="000000" w:themeColor="text1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asciiTheme="majorHAnsi" w:eastAsiaTheme="majorEastAsia" w:hAnsiTheme="majorHAnsi" w:cstheme="majorBidi" w:hint="default"/>
        <w:color w:val="000000" w:themeColor="text1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asciiTheme="majorHAnsi" w:eastAsiaTheme="majorEastAsia" w:hAnsiTheme="majorHAnsi" w:cstheme="majorBidi" w:hint="default"/>
        <w:color w:val="000000" w:themeColor="text1"/>
        <w:sz w:val="24"/>
      </w:rPr>
    </w:lvl>
  </w:abstractNum>
  <w:abstractNum w:abstractNumId="12" w15:restartNumberingAfterBreak="0">
    <w:nsid w:val="2849402E"/>
    <w:multiLevelType w:val="multilevel"/>
    <w:tmpl w:val="E8ACC6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000000" w:themeColor="text1"/>
        <w:sz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Theme="majorHAnsi" w:eastAsiaTheme="majorEastAsia" w:hAnsiTheme="majorHAnsi" w:cstheme="majorBidi" w:hint="default"/>
        <w:color w:val="000000" w:themeColor="text1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asciiTheme="majorHAnsi" w:eastAsiaTheme="majorEastAsia" w:hAnsiTheme="majorHAnsi" w:cstheme="majorBidi" w:hint="default"/>
        <w:color w:val="000000" w:themeColor="text1"/>
        <w:sz w:val="24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Theme="majorHAnsi" w:eastAsiaTheme="majorEastAsia" w:hAnsiTheme="majorHAnsi" w:cstheme="majorBidi" w:hint="default"/>
        <w:color w:val="000000" w:themeColor="text1"/>
        <w:sz w:val="24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asciiTheme="majorHAnsi" w:eastAsiaTheme="majorEastAsia" w:hAnsiTheme="majorHAnsi" w:cstheme="majorBidi" w:hint="default"/>
        <w:color w:val="000000" w:themeColor="text1"/>
        <w:sz w:val="24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asciiTheme="majorHAnsi" w:eastAsiaTheme="majorEastAsia" w:hAnsiTheme="majorHAnsi" w:cstheme="majorBidi" w:hint="default"/>
        <w:color w:val="000000" w:themeColor="text1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asciiTheme="majorHAnsi" w:eastAsiaTheme="majorEastAsia" w:hAnsiTheme="majorHAnsi" w:cstheme="majorBidi" w:hint="default"/>
        <w:color w:val="000000" w:themeColor="text1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asciiTheme="majorHAnsi" w:eastAsiaTheme="majorEastAsia" w:hAnsiTheme="majorHAnsi" w:cstheme="majorBidi" w:hint="default"/>
        <w:color w:val="000000" w:themeColor="text1"/>
        <w:sz w:val="24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7687"/>
    <w:rsid w:val="00006BBA"/>
    <w:rsid w:val="0001010E"/>
    <w:rsid w:val="000217F5"/>
    <w:rsid w:val="00097169"/>
    <w:rsid w:val="000A6D69"/>
    <w:rsid w:val="000B05C6"/>
    <w:rsid w:val="000C7468"/>
    <w:rsid w:val="001133F1"/>
    <w:rsid w:val="00114BFA"/>
    <w:rsid w:val="00120716"/>
    <w:rsid w:val="00130B5E"/>
    <w:rsid w:val="001602E3"/>
    <w:rsid w:val="00160C0C"/>
    <w:rsid w:val="001664A2"/>
    <w:rsid w:val="00170521"/>
    <w:rsid w:val="0017094A"/>
    <w:rsid w:val="00183C3C"/>
    <w:rsid w:val="001B45F6"/>
    <w:rsid w:val="001B4848"/>
    <w:rsid w:val="001D7687"/>
    <w:rsid w:val="001F447A"/>
    <w:rsid w:val="001F7399"/>
    <w:rsid w:val="00212319"/>
    <w:rsid w:val="0022458F"/>
    <w:rsid w:val="00225BE3"/>
    <w:rsid w:val="00274E0A"/>
    <w:rsid w:val="0028145C"/>
    <w:rsid w:val="002B0819"/>
    <w:rsid w:val="002B434B"/>
    <w:rsid w:val="002B6153"/>
    <w:rsid w:val="002C1794"/>
    <w:rsid w:val="002C627C"/>
    <w:rsid w:val="002D224B"/>
    <w:rsid w:val="002D6FF8"/>
    <w:rsid w:val="00307586"/>
    <w:rsid w:val="00313268"/>
    <w:rsid w:val="00336906"/>
    <w:rsid w:val="00345333"/>
    <w:rsid w:val="003646AE"/>
    <w:rsid w:val="003A06C6"/>
    <w:rsid w:val="003C02FF"/>
    <w:rsid w:val="003D5BAD"/>
    <w:rsid w:val="003E36B1"/>
    <w:rsid w:val="003E4162"/>
    <w:rsid w:val="003F4C31"/>
    <w:rsid w:val="003F7CBD"/>
    <w:rsid w:val="00417CB3"/>
    <w:rsid w:val="00481CF8"/>
    <w:rsid w:val="00487870"/>
    <w:rsid w:val="00492C2D"/>
    <w:rsid w:val="004A3D87"/>
    <w:rsid w:val="004B18A9"/>
    <w:rsid w:val="004D4F8C"/>
    <w:rsid w:val="004D6B86"/>
    <w:rsid w:val="00504F88"/>
    <w:rsid w:val="00532AE1"/>
    <w:rsid w:val="0055242C"/>
    <w:rsid w:val="00586F52"/>
    <w:rsid w:val="00595412"/>
    <w:rsid w:val="00615F1D"/>
    <w:rsid w:val="0061747E"/>
    <w:rsid w:val="00640277"/>
    <w:rsid w:val="00641876"/>
    <w:rsid w:val="00645290"/>
    <w:rsid w:val="00695A58"/>
    <w:rsid w:val="006B015B"/>
    <w:rsid w:val="006C162F"/>
    <w:rsid w:val="006D7EE9"/>
    <w:rsid w:val="00703B04"/>
    <w:rsid w:val="007244DE"/>
    <w:rsid w:val="0078557C"/>
    <w:rsid w:val="0081390C"/>
    <w:rsid w:val="00816831"/>
    <w:rsid w:val="008234B6"/>
    <w:rsid w:val="00837D67"/>
    <w:rsid w:val="008747E8"/>
    <w:rsid w:val="008A2A83"/>
    <w:rsid w:val="008B2610"/>
    <w:rsid w:val="008D46E0"/>
    <w:rsid w:val="008F39ED"/>
    <w:rsid w:val="00910F0E"/>
    <w:rsid w:val="00936B79"/>
    <w:rsid w:val="00961121"/>
    <w:rsid w:val="00961AE5"/>
    <w:rsid w:val="00962005"/>
    <w:rsid w:val="009715D3"/>
    <w:rsid w:val="0098501F"/>
    <w:rsid w:val="009A2C38"/>
    <w:rsid w:val="009E3D6D"/>
    <w:rsid w:val="009F0414"/>
    <w:rsid w:val="00A43D91"/>
    <w:rsid w:val="00A44EFF"/>
    <w:rsid w:val="00A4615F"/>
    <w:rsid w:val="00A4757D"/>
    <w:rsid w:val="00A77F6B"/>
    <w:rsid w:val="00A81BB2"/>
    <w:rsid w:val="00A9240F"/>
    <w:rsid w:val="00AA5C05"/>
    <w:rsid w:val="00AE7AB5"/>
    <w:rsid w:val="00B13095"/>
    <w:rsid w:val="00C10A1A"/>
    <w:rsid w:val="00C3438C"/>
    <w:rsid w:val="00C5686B"/>
    <w:rsid w:val="00C73542"/>
    <w:rsid w:val="00C74024"/>
    <w:rsid w:val="00C83B15"/>
    <w:rsid w:val="00C8675D"/>
    <w:rsid w:val="00C925C8"/>
    <w:rsid w:val="00CB7F84"/>
    <w:rsid w:val="00CF1B55"/>
    <w:rsid w:val="00D70A10"/>
    <w:rsid w:val="00DB2E59"/>
    <w:rsid w:val="00DB358F"/>
    <w:rsid w:val="00DC44F1"/>
    <w:rsid w:val="00DF6D26"/>
    <w:rsid w:val="00E15BF1"/>
    <w:rsid w:val="00E70A6E"/>
    <w:rsid w:val="00E7305D"/>
    <w:rsid w:val="00EA780C"/>
    <w:rsid w:val="00EB69D3"/>
    <w:rsid w:val="00EE49FB"/>
    <w:rsid w:val="00F31D66"/>
    <w:rsid w:val="00F363EC"/>
    <w:rsid w:val="00F413AC"/>
    <w:rsid w:val="00F66D63"/>
    <w:rsid w:val="00F800A8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797EB3"/>
  <w15:docId w15:val="{59B9FC04-96C4-487C-B9E6-56E532169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customStyle="1" w:styleId="GridTable4-Accent41">
    <w:name w:val="Grid Table 4 - Accent 41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B434B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i5527\AppData\Roaming\Microsoft\Templates\AP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w:rsidRDefault="003D5BAD"&gt;&lt;w:r&gt;&lt;w:t&gt;LIBRARY MANAGEMENT SYSTEM&lt;/w:t&gt;&lt;/w:r&gt;&lt;/w:p&gt;&lt;w:sectPr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w:styleId="Heading1"&gt;&lt;w:name w:val="heading 1"/&gt;&lt;w:basedOn w:val="Normal"/&gt;&lt;w:next w:val="Normal"/&gt;&lt;w:link w:val="Heading1Char"/&gt;&lt;w:uiPriority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w:styleId="Heading2"&gt;&lt;w:name w:val="heading 2"/&gt;&lt;w:basedOn w:val="Normal"/&gt;&lt;w:next w:val="Normal"/&gt;&lt;w:link w:val="Heading2Char"/&gt;&lt;w:uiPriority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w:styleId="Heading4"&gt;&lt;w:name w:val="heading 4"/&gt;&lt;w:basedOn w:val="Normal"/&gt;&lt;w:next w:val="Normal"/&gt;&lt;w:link w:val="Heading4Char"/&gt;&lt;w:uiPriority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w:styleId="Heading5"&gt;&lt;w:name w:val="heading 5"/&gt;&lt;w:basedOn w:val="Normal"/&gt;&lt;w:next w:val="Normal"/&gt;&lt;w:link w:val="Heading5Char"/&gt;&lt;w:uiPriority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w:styleId="Heading6"&gt;&lt;w:name w:val="heading 6"/&gt;&lt;w:basedOn w:val="Normal"/&gt;&lt;w:next w:val="Normal"/&gt;&lt;w:link w:val="Heading6Char"/&gt;&lt;w:uiPriority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w:styleId="SectionTitle"&gt;&lt;w:name w:val="Section Title"/&gt;&lt;w:basedOn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w:styleId="Header"&gt;&lt;w:name w:val="header"/&gt;&lt;w:basedOn w:val="Normal"/&gt;&lt;w:link w:val="HeaderChar"/&gt;&lt;w:uiPriority w:val="99"/&gt;&lt;w:qFormat/&gt;&lt;w:pPr&gt;&lt;w:spacing w:line="240" w:lineRule="auto"/&gt;&lt;w:ind w:firstLine="0"/&gt;&lt;/w:pPr&gt;&lt;/w:style&gt;&lt;w:style w:type="character" w:customStyle="1" w:styleId="HeaderChar"&gt;&lt;w:name w:val="Header Char"/&gt;&lt;w:basedOn w:val="DefaultParagraphFont"/&gt;&lt;w:link w:val="Header"/&gt;&lt;w:uiPriority w:val="99"/&gt;&lt;w:rsid w:val="00DB2E59"/&gt;&lt;/w:style&gt;&lt;w:style w:type="character" w:styleId="PlaceholderText"&gt;&lt;w:name w:val="Placeholder Text"/&gt;&lt;w:basedOn w:val="DefaultParagraphFont"/&gt;&lt;w:uiPriority w:val="99"/&gt;&lt;w:semiHidden/&gt;&lt;w:rsid w:val="00EB69D3"/&gt;&lt;w:rPr&gt;&lt;w:color w:val="000000" w:themeColor="text1"/&gt;&lt;/w:rPr&gt;&lt;/w:style&gt;&lt;w:style w:type="paragraph" w:styleId="NoSpacing"&gt;&lt;w:name w:val="No Spacing"/&gt;&lt;w:aliases w:val="No Indent"/&gt;&lt;w:uiPriority w:val="3"/&gt;&lt;w:qFormat/&gt;&lt;w:pPr&gt;&lt;w:ind w:firstLine="0"/&gt;&lt;/w:pPr&gt;&lt;/w:style&gt;&lt;w:style w:type="character" w:customStyle="1" w:styleId="Heading1Char"&gt;&lt;w:name w:val="Heading 1 Char"/&gt;&lt;w:basedOn w:val="DefaultParagraphFont"/&gt;&lt;w:link w:val="Heading1"/&gt;&lt;w:uiPriority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w:styleId="Heading2Char"&gt;&lt;w:name w:val="Heading 2 Char"/&gt;&lt;w:basedOn w:val="DefaultParagraphFont"/&gt;&lt;w:link w:val="Heading2"/&gt;&lt;w:uiPriority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w:styleId="Title"&gt;&lt;w:name w:val="Title"/&gt;&lt;w:basedOn w:val="Normal"/&gt;&lt;w:next w:val="Normal"/&gt;&lt;w:link w:val="TitleChar"/&gt;&lt;w:uiPriority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w:styleId="TitleChar"&gt;&lt;w:name w:val="Title Char"/&gt;&lt;w:basedOn w:val="DefaultParagraphFont"/&gt;&lt;w:link w:val="Title"/&gt;&lt;w:uiPriority w:val="1"/&gt;&lt;w:rPr&gt;&lt;w:rFonts w:asciiTheme="majorHAnsi" w:eastAsiaTheme="majorEastAsia" w:hAnsiTheme="majorHAnsi" w:cstheme="majorBidi"/&gt;&lt;/w:rPr&gt;&lt;/w:style&gt;&lt;w:style w:type="character" w:styleId="Emphasis"&gt;&lt;w:name w:val="Emphasis"/&gt;&lt;w:basedOn w:val="DefaultParagraphFont"/&gt;&lt;w:uiPriority w:val="4"/&gt;&lt;w:qFormat/&gt;&lt;w:rPr&gt;&lt;w:i/&gt;&lt;w:iCs/&gt;&lt;/w:rPr&gt;&lt;/w:style&gt;&lt;w:style w:type="character" w:customStyle="1" w:styleId="Heading3Char"&gt;&lt;w:name w:val="Heading 3 Char"/&gt;&lt;w:basedOn w:val="DefaultParagraphFont"/&gt;&lt;w:link w:val="Heading3"/&gt;&lt;w:uiPriority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w:styleId="Heading4Char"&gt;&lt;w:name w:val="Heading 4 Char"/&gt;&lt;w:basedOn w:val="DefaultParagraphFont"/&gt;&lt;w:link w:val="Heading4"/&gt;&lt;w:uiPriority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w:styleId="Heading5Char"&gt;&lt;w:name w:val="Heading 5 Char"/&gt;&lt;w:basedOn w:val="DefaultParagraphFont"/&gt;&lt;w:link w:val="Heading5"/&gt;&lt;w:uiPriority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w:styleId="Bibliography"&gt;&lt;w:name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w:styleId="BlockText"&gt;&lt;w:name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w:styleId="BodyText"&gt;&lt;w:name w:val="Body Text"/&gt;&lt;w:basedOn w:val="Normal"/&gt;&lt;w:link w:val="BodyTextChar"/&gt;&lt;w:uiPriority w:val="99"/&gt;&lt;w:semiHidden/&gt;&lt;w:unhideWhenUsed/&gt;&lt;w:pPr&gt;&lt;w:spacing w:after="120"/&gt;&lt;w:ind w:firstLine="0"/&gt;&lt;/w:pPr&gt;&lt;/w:style&gt;&lt;w:style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w:val="99"/&gt;&lt;w:semiHidden/&gt;&lt;w:rPr&gt;&lt;w:kern w:val="24"/&gt;&lt;/w:rPr&gt;&lt;/w:style&gt;&lt;w:style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w:val="99"/&gt;&lt;w:semiHidden/&gt;&lt;w:unhideWhenUsed/&gt;&lt;w:pPr&gt;&lt;w:spacing w:after="120"/&gt;&lt;w:ind w:firstLine="0"/&gt;&lt;/w:pPr&gt;&lt;/w:style&gt;&lt;w:style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w:val="99"/&gt;&lt;w:semiHidden/&gt;&lt;w:rPr&gt;&lt;w:kern w:val="24"/&gt;&lt;/w:rPr&gt;&lt;/w:style&gt;&lt;w:style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w:val="00EB69D3"/&gt;&lt;w:rPr&gt;&lt;w:sz w:val="22"/&gt;&lt;w:szCs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w:val="99"/&gt;&lt;w:semiHidden/&gt;&lt;w:unhideWhenUsed/&gt;&lt;w:pPr&gt;&lt;w:spacing w:after="0"/&gt;&lt;/w:pPr&gt;&lt;/w:style&gt;&lt;w:style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w:val="99"/&gt;&lt;w:semiHidden/&gt;&lt;w:rPr&gt;&lt;w:kern w:val="24"/&gt;&lt;/w:rPr&gt;&lt;/w:style&gt;&lt;w:style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w:val="99"/&gt;&lt;w:semiHidden/&gt;&lt;w:rPr&gt;&lt;w:kern w:val="24"/&gt;&lt;/w:rPr&gt;&lt;/w:style&gt;&lt;w:style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w:val="99"/&gt;&lt;w:semiHidden/&gt;&lt;w:unhideWhenUsed/&gt;&lt;w:pPr&gt;&lt;w:spacing w:after="0"/&gt;&lt;/w:pPr&gt;&lt;/w:style&gt;&lt;w:style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w:val="99"/&gt;&lt;w:semiHidden/&gt;&lt;w:rPr&gt;&lt;w:kern w:val="24"/&gt;&lt;/w:rPr&gt;&lt;/w:style&gt;&lt;w:style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w:val="99"/&gt;&lt;w:semiHidden/&gt;&lt;w:rPr&gt;&lt;w:kern w:val="24"/&gt;&lt;/w:rPr&gt;&lt;/w:style&gt;&lt;w:style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w:val="00EB69D3"/&gt;&lt;w:rPr&gt;&lt;w:sz w:val="22"/&gt;&lt;w:szCs w:val="16"/&gt;&lt;/w:rPr&gt;&lt;/w:style&gt;&lt;w:style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w:val="99"/&gt;&lt;w:semiHidden/&gt;&lt;w:rPr&gt;&lt;w:kern w:val="24"/&gt;&lt;/w:rPr&gt;&lt;/w:style&gt;&lt;w:style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w:val="00EB69D3"/&gt;&lt;w:rPr&gt;&lt;w:sz w:val="22"/&gt;&lt;w:szCs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w:val="00EB69D3"/&gt;&lt;w:rPr&gt;&lt;w:b/&gt;&lt;w:bCs/&gt;&lt;/w:rPr&gt;&lt;/w:style&gt;&lt;w:style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w:val="00EB69D3"/&gt;&lt;w:rPr&gt;&lt;w:b/&gt;&lt;w:bCs/&gt;&lt;w:sz w:val="22"/&gt;&lt;w:szCs w:val="20"/&gt;&lt;/w:rPr&gt;&lt;/w:style&gt;&lt;w:style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w:val="99"/&gt;&lt;w:semiHidden/&gt;&lt;w:unhideWhenUsed/&gt;&lt;w:pPr&gt;&lt;w:ind w:firstLine="0"/&gt;&lt;/w:pPr&gt;&lt;/w:style&gt;&lt;w:style w:type="character" w:customStyle="1" w:styleId="DateChar"&gt;&lt;w:name w:val="Date Char"/&gt;&lt;w:basedOn w:val="DefaultParagraphFont"/&gt;&lt;w:link w:val="Date"/&gt;&lt;w:uiPriority w:val="99"/&gt;&lt;w:semiHidden/&gt;&lt;w:rPr&gt;&lt;w:kern w:val="24"/&gt;&lt;/w:rPr&gt;&lt;/w:style&gt;&lt;w:style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w:val="99"/&gt;&lt;w:semiHidden/&gt;&lt;w:unhideWhenUsed/&gt;&lt;w:pPr&gt;&lt;w:spacing w:line="240" w:lineRule="auto"/&gt;&lt;w:ind w:firstLine="0"/&gt;&lt;/w:pPr&gt;&lt;/w:style&gt;&lt;w:style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w:val="99"/&gt;&lt;w:semiHidden/&gt;&lt;w:rPr&gt;&lt;w:kern w:val="24"/&gt;&lt;/w:rPr&gt;&lt;/w:style&gt;&lt;w:style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w:val="00EB69D3"/&gt;&lt;w:rPr&gt;&lt;w:sz w:val="22"/&gt;&lt;w:szCs w:val="20"/&gt;&lt;/w:rPr&gt;&lt;/w:style&gt;&lt;w:style w:type="paragraph" w:styleId="EnvelopeAddress"&gt;&lt;w:name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w:styleId="EnvelopeReturn"&gt;&lt;w:name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w:styleId="TableGrid"&gt;&lt;w:name w:val="Table Grid"/&gt;&lt;w:basedOn w:val="TableNormal"/&gt;&lt;w:uiPriority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w:styleId="TableGridLight"&gt;&lt;w:name w:val="Grid Table Light"/&gt;&lt;w:basedOn w:val="TableNormal"/&gt;&lt;w:uiPriority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w:styleId="Heading6Char"&gt;&lt;w:name w:val="Heading 6 Char"/&gt;&lt;w:basedOn w:val="DefaultParagraphFont"/&gt;&lt;w:link w:val="Heading6"/&gt;&lt;w:uiPriority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w:styleId="HTMLAddress"&gt;&lt;w:name w:val="HTML Address"/&gt;&lt;w:basedOn w:val="Normal"/&gt;&lt;w:link w:val="HTMLAddressChar"/&gt;&lt;w:uiPriority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w:val="99"/&gt;&lt;w:semiHidden/&gt;&lt;w:rPr&gt;&lt;w:i/&gt;&lt;w:iCs/&gt;&lt;w:kern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w:val="00EB69D3"/&gt;&lt;w:rPr&gt;&lt;w:i/&gt;&lt;w:iCs/&gt;&lt;w:color w:val="6E6E6E" w:themeColor="accent1" w:themeShade="80"/&gt;&lt;/w:rPr&gt;&lt;/w:style&gt;&lt;w:style w:type="paragraph" w:styleId="List"&gt;&lt;w:name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w:styleId="ListBullet"&gt;&lt;w:name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w:styleId="ListBullet3"&gt;&lt;w:name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w:styleId="ListBullet4"&gt;&lt;w:name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w:styleId="ListBullet5"&gt;&lt;w:name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w:styleId="ListContinue"&gt;&lt;w:name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w:styleId="ListNumber"&gt;&lt;w:name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w:styleId="ListNumber3"&gt;&lt;w:name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w:styleId="ListNumber4"&gt;&lt;w:name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w:styleId="ListNumber5"&gt;&lt;w:name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w:styleId="ListParagraph"&gt;&lt;w:name w:val="List Paragraph"/&gt;&lt;w:basedOn w:val="Normal"/&gt;&lt;w:uiPriority w:val="34"/&gt;&lt;w:unhideWhenUsed/&gt;&lt;w:qFormat/&gt;&lt;w:pPr&gt;&lt;w:ind w:left="720" w:firstLine="0"/&gt;&lt;w:contextualSpacing/&gt;&lt;/w:pPr&gt;&lt;/w:style&gt;&lt;w:style w:type="paragraph" w:styleId="MacroText"&gt;&lt;w:name w:val="macro"/&gt;&lt;w:link w:val="MacroTextChar"/&gt;&lt;w:uiPriority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w:styleId="MessageHeader"&gt;&lt;w:name w:val="Message Header"/&gt;&lt;w:basedOn w:val="Normal"/&gt;&lt;w:link w:val="MessageHeaderChar"/&gt;&lt;w:uiPriority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w:styleId="NormalIndent"&gt;&lt;w:name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w:val="99"/&gt;&lt;w:semiHidden/&gt;&lt;w:unhideWhenUsed/&gt;&lt;w:pPr&gt;&lt;w:spacing w:line="240" w:lineRule="auto"/&gt;&lt;w:ind w:firstLine="0"/&gt;&lt;/w:pPr&gt;&lt;/w:style&gt;&lt;w:style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w:val="99"/&gt;&lt;w:semiHidden/&gt;&lt;w:rPr&gt;&lt;w:kern w:val="24"/&gt;&lt;/w:rPr&gt;&lt;/w:style&gt;&lt;w:style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w:val="29"/&gt;&lt;w:semiHidden/&gt;&lt;w:rPr&gt;&lt;w:i/&gt;&lt;w:iCs/&gt;&lt;w:color w:val="404040" w:themeColor="text1" w:themeTint="BF"/&gt;&lt;w:kern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w:val="99"/&gt;&lt;w:semiHidden/&gt;&lt;w:unhideWhenUsed/&gt;&lt;w:pPr&gt;&lt;w:ind w:firstLine="0"/&gt;&lt;/w:pPr&gt;&lt;/w:style&gt;&lt;w:style w:type="character" w:customStyle="1" w:styleId="SalutationChar"&gt;&lt;w:name w:val="Salutation Char"/&gt;&lt;w:basedOn w:val="DefaultParagraphFont"/&gt;&lt;w:link w:val="Salutation"/&gt;&lt;w:uiPriority w:val="99"/&gt;&lt;w:semiHidden/&gt;&lt;w:rPr&gt;&lt;w:kern w:val="24"/&gt;&lt;/w:rPr&gt;&lt;/w:style&gt;&lt;w:style w:type="paragraph" w:styleId="Signature"&gt;&lt;w:name w:val="Signature"/&gt;&lt;w:basedOn w:val="Normal"/&gt;&lt;w:link w:val="SignatureChar"/&gt;&lt;w:uiPriority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w:val="99"/&gt;&lt;w:semiHidden/&gt;&lt;w:rPr&gt;&lt;w:kern w:val="24"/&gt;&lt;/w:rPr&gt;&lt;/w:style&gt;&lt;w:style w:type="paragraph" w:customStyle="1" w:styleId="Title2"&gt;&lt;w:name w:val="Title 2"/&gt;&lt;w:basedOn w:val="Normal"/&gt;&lt;w:uiPriority w:val="1"/&gt;&lt;w:qFormat/&gt;&lt;w:pPr&gt;&lt;w:ind w:firstLine="0"/&gt;&lt;w:jc w:val="center"/&gt;&lt;/w:pPr&gt;&lt;/w:style&gt;&lt;w:style w:type="paragraph" w:styleId="TableofAuthorities"&gt;&lt;w:name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w:styleId="TOAHeading"&gt;&lt;w:name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w:styleId="TOC4"&gt;&lt;w:name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w:styleId="EndnoteReference"&gt;&lt;w:name w:val="endnote reference"/&gt;&lt;w:basedOn w:val="DefaultParagraphFont"/&gt;&lt;w:uiPriority w:val="99"/&gt;&lt;w:semiHidden/&gt;&lt;w:unhideWhenUsed/&gt;&lt;w:rPr&gt;&lt;w:vertAlign w:val="superscript"/&gt;&lt;/w:rPr&gt;&lt;/w:style&gt;&lt;w:style w:type="character" w:styleId="FootnoteReference"&gt;&lt;w:name w:val="footnote reference"/&gt;&lt;w:basedOn w:val="DefaultParagraphFont"/&gt;&lt;w:uiPriority w:val="99"/&gt;&lt;w:qFormat/&gt;&lt;w:rPr&gt;&lt;w:vertAlign w:val="superscript"/&gt;&lt;/w:rPr&gt;&lt;/w:style&gt;&lt;w:style w:type="table" w:customStyle="1" w:styleId="APAReport"&gt;&lt;w:name w:val="APA Report"/&gt;&lt;w:basedOn w:val="TableNormal"/&gt;&lt;w:uiPriority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w:styleId="TableFigure"&gt;&lt;w:name w:val="Table/Figure"/&gt;&lt;w:basedOn w:val="Normal"/&gt;&lt;w:uiPriority w:val="7"/&gt;&lt;w:qFormat/&gt;&lt;w:pPr&gt;&lt;w:spacing w:before="240"/&gt;&lt;w:ind w:firstLine="0"/&gt;&lt;w:contextualSpacing/&gt;&lt;/w:pPr&gt;&lt;/w:style&gt;&lt;w:style w:type="paragraph" w:styleId="Footer"&gt;&lt;w:name w:val="footer"/&gt;&lt;w:basedOn w:val="Normal"/&gt;&lt;w:link w:val="FooterChar"/&gt;&lt;w:uiPriority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w:val="00DB2E59"/&gt;&lt;/w:style&gt;&lt;w:style w:type="character" w:styleId="CommentReference"&gt;&lt;w:name w:val="annotation reference"/&gt;&lt;w:basedOn w:val="DefaultParagraphFont"/&gt;&lt;w:uiPriority w:val="99"/&gt;&lt;w:semiHidden/&gt;&lt;w:unhideWhenUsed/&gt;&lt;w:rsid w:val="00EB69D3"/&gt;&lt;w:rPr&gt;&lt;w:sz w:val="22"/&gt;&lt;w:szCs w:val="16"/&gt;&lt;/w:rPr&gt;&lt;/w:style&gt;&lt;w:style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w:styleId="HTMLKeyboard"&gt;&lt;w:name w:val="HTML Keyboard"/&gt;&lt;w:basedOn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w:styleId="GridTable4-Accent4"&gt;&lt;w:name w:val="Grid Table 4 Accent 4"/&gt;&lt;w:basedOn w:val="TableNormal"/&gt;&lt;w:uiPriority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w:type="character" w:styleId="Hyperlink"&gt;&lt;w:name w:val="Hyperlink"/&gt;&lt;w:basedOn w:val="DefaultParagraphFont"/&gt;&lt;w:uiPriority w:val="99"/&gt;&lt;w:unhideWhenUsed/&gt;&lt;w:rsid w:val="002B434B"/&gt;&lt;w:rPr&gt;&lt;w:color w:val="5F5F5F" w:themeColor="hyperlink"/&gt;&lt;w:u w:val="single"/&gt;&lt;/w:rPr&gt;&lt;/w:style&gt;&lt;/w:styles&gt;&lt;/pkg:xmlData&gt;&lt;/pkg:part&gt;&lt;pkg:part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w:val="ListNumber"/&gt;&lt;w:lvlText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w:val="ListBullet"/&gt;&lt;w:lvlText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w:abstractNumId="10" w15:restartNumberingAfterBreak="0"&gt;&lt;w:nsid w:val="007F35A5"/&gt;&lt;w:multiLevelType w:val="hybridMultilevel"/&gt;&lt;w:tmpl w:val="6408F864"/&gt;&lt;w:lvl w:ilvl="0" w:tplc="04090005"&gt;&lt;w:start w:val="1"/&gt;&lt;w:numFmt w:val="bullet"/&gt;&lt;w:lvlText w:val=""/&gt;&lt;w:lvlJc w:val="left"/&gt;&lt;w:pPr&gt;&lt;w:ind w:left="1440" w:hanging="360"/&gt;&lt;/w:pPr&gt;&lt;w:rPr&gt;&lt;w:rFonts w:ascii="Wingdings" w:hAnsi="Wingdings" w:hint="default"/&gt;&lt;/w:rPr&gt;&lt;/w:lvl&gt;&lt;w:lvl w:ilvl="1" w:tplc="04090003" w:tentative="1"&gt;&lt;w:start w:val="1"/&gt;&lt;w:numFmt w:val="bullet"/&gt;&lt;w:lvlText w:val="o"/&gt;&lt;w:lvlJc w:val="left"/&gt;&lt;w:pPr&gt;&lt;w:ind w:left="2160"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w:left="2880"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w:left="3600"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w:left="4320"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w:left="5040"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w:left="5760"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w:left="6480"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w:left="7200" w:hanging="360"/&gt;&lt;/w:pPr&gt;&lt;w:rPr&gt;&lt;w:rFonts w:ascii="Wingdings" w:hAnsi="Wingdings" w:hint="default"/&gt;&lt;/w:rPr&gt;&lt;/w:lvl&gt;&lt;/w:abstractNum&gt;&lt;w:abstractNum w:abstractNumId="11" w15:restartNumberingAfterBreak="0"&gt;&lt;w:nsid w:val="2849402E"/&gt;&lt;w:multiLevelType w:val="multilevel"/&gt;&lt;w:tmpl w:val="E8ACC6C6"/&gt;&lt;w:lvl w:ilvl="0"&gt;&lt;w:start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w:ilvl="1"&gt;&lt;w:start w:val="1"/&gt;&lt;w:numFmt w:val="decimal"/&gt;&lt;w:isLgl/&gt;&lt;w:lvlText w:val="%1.%2."/&gt;&lt;w:lvlJc w:val="left"/&gt;&lt;w:pPr&gt;&lt;w:ind w:left="1080" w:hanging="360"/&gt;&lt;/w:pPr&gt;&lt;w:rPr&gt;&lt;w:rFonts w:asciiTheme="majorHAnsi" w:eastAsiaTheme="majorEastAsia" w:hAnsiTheme="majorHAnsi" w:cstheme="majorBidi" w:hint="default"/&gt;&lt;w:color w:val="000000" w:themeColor="text1"/&gt;&lt;w:sz w:val="24"/&gt;&lt;/w:rPr&gt;&lt;/w:lvl&gt;&lt;w:lvl w:ilvl="2"&gt;&lt;w:start w:val="1"/&gt;&lt;w:numFmt w:val="decimal"/&gt;&lt;w:isLgl/&gt;&lt;w:lvlText w:val="%1.%2.%3."/&gt;&lt;w:lvlJc w:val="left"/&gt;&lt;w:pPr&gt;&lt;w:ind w:left="1800" w:hanging="720"/&gt;&lt;/w:pPr&gt;&lt;w:rPr&gt;&lt;w:rFonts w:asciiTheme="majorHAnsi" w:eastAsiaTheme="majorEastAsia" w:hAnsiTheme="majorHAnsi" w:cstheme="majorBidi" w:hint="default"/&gt;&lt;w:color w:val="000000" w:themeColor="text1"/&gt;&lt;w:sz w:val="24"/&gt;&lt;/w:rPr&gt;&lt;/w:lvl&gt;&lt;w:lvl w:ilvl="3"&gt;&lt;w:start w:val="1"/&gt;&lt;w:numFmt w:val="decimal"/&gt;&lt;w:isLgl/&gt;&lt;w:lvlText w:val="%1.%2.%3.%4."/&gt;&lt;w:lvlJc w:val="left"/&gt;&lt;w:pPr&gt;&lt;w:ind w:left="2160" w:hanging="720"/&gt;&lt;/w:pPr&gt;&lt;w:rPr&gt;&lt;w:rFonts w:asciiTheme="majorHAnsi" w:eastAsiaTheme="majorEastAsia" w:hAnsiTheme="majorHAnsi" w:cstheme="majorBidi" w:hint="default"/&gt;&lt;w:color w:val="000000" w:themeColor="text1"/&gt;&lt;w:sz w:val="24"/&gt;&lt;/w:rPr&gt;&lt;/w:lvl&gt;&lt;w:lvl w:ilvl="4"&gt;&lt;w:start w:val="1"/&gt;&lt;w:numFmt w:val="decimal"/&gt;&lt;w:isLgl/&gt;&lt;w:lvlText w:val="%1.%2.%3.%4.%5."/&gt;&lt;w:lvlJc w:val="left"/&gt;&lt;w:pPr&gt;&lt;w:ind w:left="2880" w:hanging="1080"/&gt;&lt;/w:pPr&gt;&lt;w:rPr&gt;&lt;w:rFonts w:asciiTheme="majorHAnsi" w:eastAsiaTheme="majorEastAsia" w:hAnsiTheme="majorHAnsi" w:cstheme="majorBidi" w:hint="default"/&gt;&lt;w:color w:val="000000" w:themeColor="text1"/&gt;&lt;w:sz w:val="24"/&gt;&lt;/w:rPr&gt;&lt;/w:lvl&gt;&lt;w:lvl w:ilvl="5"&gt;&lt;w:start w:val="1"/&gt;&lt;w:numFmt w:val="decimal"/&gt;&lt;w:isLgl/&gt;&lt;w:lvlText w:val="%1.%2.%3.%4.%5.%6."/&gt;&lt;w:lvlJc w:val="left"/&gt;&lt;w:pPr&gt;&lt;w:ind w:left="3240" w:hanging="1080"/&gt;&lt;/w:pPr&gt;&lt;w:rPr&gt;&lt;w:rFonts w:asciiTheme="majorHAnsi" w:eastAsiaTheme="majorEastAsia" w:hAnsiTheme="majorHAnsi" w:cstheme="majorBidi" w:hint="default"/&gt;&lt;w:color w:val="000000" w:themeColor="text1"/&gt;&lt;w:sz w:val="24"/&gt;&lt;/w:rPr&gt;&lt;/w:lvl&gt;&lt;w:lvl w:ilvl="6"&gt;&lt;w:start w:val="1"/&gt;&lt;w:numFmt w:val="decimal"/&gt;&lt;w:isLgl/&gt;&lt;w:lvlText w:val="%1.%2.%3.%4.%5.%6.%7."/&gt;&lt;w:lvlJc w:val="left"/&gt;&lt;w:pPr&gt;&lt;w:ind w:left="3600" w:hanging="1080"/&gt;&lt;/w:pPr&gt;&lt;w:rPr&gt;&lt;w:rFonts w:asciiTheme="majorHAnsi" w:eastAsiaTheme="majorEastAsia" w:hAnsiTheme="majorHAnsi" w:cstheme="majorBidi" w:hint="default"/&gt;&lt;w:color w:val="000000" w:themeColor="text1"/&gt;&lt;w:sz w:val="24"/&gt;&lt;/w:rPr&gt;&lt;/w:lvl&gt;&lt;w:lvl w:ilvl="7"&gt;&lt;w:start w:val="1"/&gt;&lt;w:numFmt w:val="decimal"/&gt;&lt;w:isLgl/&gt;&lt;w:lvlText w:val="%1.%2.%3.%4.%5.%6.%7.%8."/&gt;&lt;w:lvlJc w:val="left"/&gt;&lt;w:pPr&gt;&lt;w:ind w:left="4320" w:hanging="1440"/&gt;&lt;/w:pPr&gt;&lt;w:rPr&gt;&lt;w:rFonts w:asciiTheme="majorHAnsi" w:eastAsiaTheme="majorEastAsia" w:hAnsiTheme="majorHAnsi" w:cstheme="majorBidi" w:hint="default"/&gt;&lt;w:color w:val="000000" w:themeColor="text1"/&gt;&lt;w:sz w:val="24"/&gt;&lt;/w:rPr&gt;&lt;/w:lvl&gt;&lt;w:lvl w:ilvl="8"&gt;&lt;w:start w:val="1"/&gt;&lt;w:numFmt w:val="decimal"/&gt;&lt;w:isLgl/&gt;&lt;w:lvlText w:val="%1.%2.%3.%4.%5.%6.%7.%8.%9."/&gt;&lt;w:lvlJc w:val="left"/&gt;&lt;w:pPr&gt;&lt;w:ind w:left="4680" w:hanging="1440"/&gt;&lt;/w:pPr&gt;&lt;w:rPr&gt;&lt;w:rFonts w:asciiTheme="majorHAnsi" w:eastAsiaTheme="majorEastAsia" w:hAnsiTheme="majorHAnsi" w:cstheme="majorBidi" w:hint="default"/&gt;&lt;w:color w:val="000000" w:themeColor="text1"/&gt;&lt;w:sz w:val="24"/&gt;&lt;/w:rPr&gt;&lt;/w:lvl&gt;&lt;/w:abstractNum&gt;&lt;w:num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w:val="1"/&gt;&lt;/w:lvlOverride&gt;&lt;/w:num&gt;&lt;w:num w:numId="12"&gt;&lt;w:abstractNumId w:val="11"/&gt;&lt;/w:num&gt;&lt;w:num w:numId="13"&gt;&lt;w:abstractNumId w:val="10"/&gt;&lt;/w:num&gt;&lt;/w:numbering&gt;&lt;/pkg:xmlData&gt;&lt;/pkg:part&gt;&lt;/pkg:package&gt;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93DAB619-58A5-4D5C-A253-E05F89526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</Template>
  <TotalTime>19</TotalTime>
  <Pages>17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Basanta Rai</dc:creator>
  <cp:keywords/>
  <dc:description/>
  <cp:lastModifiedBy>Apurv Shah</cp:lastModifiedBy>
  <cp:revision>33</cp:revision>
  <dcterms:created xsi:type="dcterms:W3CDTF">2016-12-01T05:59:00Z</dcterms:created>
  <dcterms:modified xsi:type="dcterms:W3CDTF">2018-04-26T00:13:00Z</dcterms:modified>
</cp:coreProperties>
</file>